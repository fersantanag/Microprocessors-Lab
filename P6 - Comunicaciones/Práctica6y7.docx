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11130903"/>
        <w:docPartObj>
          <w:docPartGallery w:val="Cover Pages"/>
          <w:docPartUnique/>
        </w:docPartObj>
      </w:sdtPr>
      <w:sdtEndPr/>
      <w:sdtContent>
        <w:p w14:paraId="0EAE1065" w14:textId="77777777" w:rsidR="001D4712" w:rsidRDefault="001D4712" w:rsidP="00D222B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D4712" w14:paraId="1000FF31" w14:textId="77777777">
            <w:sdt>
              <w:sdtPr>
                <w:rPr>
                  <w:b/>
                  <w:bCs/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C3591622855B4B0097F78EC2B8BF97D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B7B0A8" w14:textId="092969E4" w:rsidR="001D4712" w:rsidRPr="00861F61" w:rsidRDefault="00F37F38" w:rsidP="00D222B7">
                    <w:pPr>
                      <w:pStyle w:val="NoSpacing"/>
                      <w:jc w:val="both"/>
                      <w:rPr>
                        <w:b/>
                        <w:bCs/>
                        <w:color w:val="2F5496" w:themeColor="accent1" w:themeShade="BF"/>
                        <w:sz w:val="24"/>
                      </w:rPr>
                    </w:pPr>
                    <w:r w:rsidRPr="00861F61">
                      <w:rPr>
                        <w:b/>
                        <w:bCs/>
                        <w:color w:val="2F5496" w:themeColor="accent1" w:themeShade="BF"/>
                        <w:sz w:val="24"/>
                        <w:szCs w:val="24"/>
                      </w:rPr>
                      <w:t>Microprocesadores</w:t>
                    </w:r>
                  </w:p>
                </w:tc>
              </w:sdtContent>
            </w:sdt>
          </w:tr>
          <w:tr w:rsidR="001D4712" w14:paraId="78C1EED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ítulo"/>
                  <w:id w:val="13406919"/>
                  <w:placeholder>
                    <w:docPart w:val="AB55A338B37F47B0A7015431F1EFCA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AAC55" w14:textId="636AA5A5" w:rsidR="001D4712" w:rsidRDefault="00EF4CC0" w:rsidP="001D11F4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F4C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Práctica </w:t>
                    </w:r>
                    <w:r w:rsidR="00E81E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6&amp;7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:</w:t>
                    </w:r>
                    <w:r w:rsidRPr="00EF4C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 </w:t>
                    </w:r>
                    <w:r w:rsidR="000B53C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 </w:t>
                    </w:r>
                    <w:r w:rsidR="00E81E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Comunicaciones serie</w:t>
                    </w:r>
                  </w:p>
                </w:sdtContent>
              </w:sdt>
            </w:tc>
          </w:tr>
          <w:tr w:rsidR="001D4712" w14:paraId="278EF5C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9E4BB0815E7E42CF872FB811172A6D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F40C76" w14:textId="3FA5431E" w:rsidR="001D4712" w:rsidRDefault="00F37F38" w:rsidP="00D222B7">
                    <w:pPr>
                      <w:pStyle w:val="NoSpacing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 w:rsidRPr="00F37F38">
                      <w:rPr>
                        <w:color w:val="2F5496" w:themeColor="accent1" w:themeShade="BF"/>
                        <w:sz w:val="24"/>
                        <w:szCs w:val="24"/>
                      </w:rPr>
                      <w:t>Francisco Martín Martínez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right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D4712" w14:paraId="3A61A999" w14:textId="77777777" w:rsidTr="00F37F3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74D305ACF104AAD821FA8768760FF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27827F1" w14:textId="11D11FE7" w:rsidR="001D4712" w:rsidRPr="00861F61" w:rsidRDefault="00F37F38" w:rsidP="00D222B7">
                    <w:pPr>
                      <w:pStyle w:val="NoSpacing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861F61">
                      <w:rPr>
                        <w:color w:val="4472C4" w:themeColor="accent1"/>
                        <w:sz w:val="28"/>
                        <w:szCs w:val="28"/>
                      </w:rPr>
                      <w:t>Jorge Calvar</w:t>
                    </w:r>
                    <w:r w:rsidR="008119DA" w:rsidRPr="00861F61">
                      <w:rPr>
                        <w:color w:val="4472C4" w:themeColor="accent1"/>
                        <w:sz w:val="28"/>
                        <w:szCs w:val="28"/>
                      </w:rPr>
                      <w:t>, Fernando Santana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86100876997B46F6AC73558C247C5D1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0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46A10F0F" w14:textId="5B2EF82B" w:rsidR="001D4712" w:rsidRDefault="00E144A8" w:rsidP="00D222B7">
                    <w:pPr>
                      <w:pStyle w:val="NoSpacing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9-4-2021</w:t>
                    </w:r>
                  </w:p>
                </w:sdtContent>
              </w:sdt>
              <w:p w14:paraId="2BCB895E" w14:textId="77777777" w:rsidR="001D4712" w:rsidRDefault="001D4712" w:rsidP="00D222B7">
                <w:pPr>
                  <w:pStyle w:val="NoSpacing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0C36B5FC" w14:textId="77777777" w:rsidR="00437982" w:rsidRDefault="00DE7059" w:rsidP="00D222B7"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7D6A03DF" wp14:editId="24E615A7">
                <wp:simplePos x="0" y="0"/>
                <wp:positionH relativeFrom="column">
                  <wp:posOffset>90749</wp:posOffset>
                </wp:positionH>
                <wp:positionV relativeFrom="paragraph">
                  <wp:posOffset>5997686</wp:posOffset>
                </wp:positionV>
                <wp:extent cx="2330450" cy="1520931"/>
                <wp:effectExtent l="38100" t="57150" r="50800" b="4127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alphaModFix amt="5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2301" b="98620" l="2903" r="98899">
                                      <a14:foregroundMark x1="8809" y1="24387" x2="20420" y2="13650"/>
                                      <a14:foregroundMark x1="20420" y1="13650" x2="34835" y2="13650"/>
                                      <a14:foregroundMark x1="34835" y1="13650" x2="59560" y2="19785"/>
                                      <a14:foregroundMark x1="59560" y1="19785" x2="69469" y2="29908"/>
                                      <a14:foregroundMark x1="69469" y1="29908" x2="83483" y2="64264"/>
                                      <a14:foregroundMark x1="83483" y1="64264" x2="77077" y2="83282"/>
                                      <a14:foregroundMark x1="77077" y1="83282" x2="21522" y2="89417"/>
                                      <a14:foregroundMark x1="21522" y1="89417" x2="14615" y2="77147"/>
                                      <a14:foregroundMark x1="14615" y1="77147" x2="20120" y2="53681"/>
                                      <a14:foregroundMark x1="20120" y1="53681" x2="26627" y2="43712"/>
                                      <a14:foregroundMark x1="26627" y1="43712" x2="29029" y2="43558"/>
                                      <a14:foregroundMark x1="5906" y1="24387" x2="13113" y2="32515"/>
                                      <a14:foregroundMark x1="13113" y1="32515" x2="13113" y2="64571"/>
                                      <a14:foregroundMark x1="13113" y1="64571" x2="8208" y2="76534"/>
                                      <a14:foregroundMark x1="8208" y1="76534" x2="10611" y2="90031"/>
                                      <a14:foregroundMark x1="10611" y1="90031" x2="30831" y2="92485"/>
                                      <a14:foregroundMark x1="30831" y1="92485" x2="42442" y2="91411"/>
                                      <a14:foregroundMark x1="42442" y1="91411" x2="66967" y2="93252"/>
                                      <a14:foregroundMark x1="66967" y1="93252" x2="78178" y2="93098"/>
                                      <a14:foregroundMark x1="78178" y1="93098" x2="87087" y2="88957"/>
                                      <a14:foregroundMark x1="87087" y1="88957" x2="97898" y2="63497"/>
                                      <a14:foregroundMark x1="97898" y1="63497" x2="89790" y2="17331"/>
                                      <a14:foregroundMark x1="89790" y1="17331" x2="48549" y2="3681"/>
                                      <a14:foregroundMark x1="15315" y1="6288" x2="13914" y2="20552"/>
                                      <a14:foregroundMark x1="13914" y1="20552" x2="6507" y2="28528"/>
                                      <a14:foregroundMark x1="6507" y1="28528" x2="3203" y2="28374"/>
                                      <a14:foregroundMark x1="3804" y1="23313" x2="12312" y2="29601"/>
                                      <a14:foregroundMark x1="12312" y1="29601" x2="12813" y2="24540"/>
                                      <a14:foregroundMark x1="53153" y1="40337" x2="61361" y2="52761"/>
                                      <a14:foregroundMark x1="11011" y1="93865" x2="22923" y2="90951"/>
                                      <a14:foregroundMark x1="87788" y1="90951" x2="94595" y2="77454"/>
                                      <a14:foregroundMark x1="94595" y1="77454" x2="97497" y2="60890"/>
                                      <a14:foregroundMark x1="97497" y1="60890" x2="92092" y2="41411"/>
                                      <a14:foregroundMark x1="92092" y1="41411" x2="91291" y2="11656"/>
                                      <a14:foregroundMark x1="91291" y1="11656" x2="94494" y2="7515"/>
                                      <a14:foregroundMark x1="89189" y1="4908" x2="92492" y2="7209"/>
                                      <a14:foregroundMark x1="92793" y1="3221" x2="87187" y2="2301"/>
                                      <a14:foregroundMark x1="96396" y1="34969" x2="99199" y2="65491"/>
                                      <a14:foregroundMark x1="99199" y1="65491" x2="95295" y2="93712"/>
                                      <a14:foregroundMark x1="95295" y1="93712" x2="91291" y2="98773"/>
                                      <a14:foregroundMark x1="99199" y1="69939" x2="96096" y2="41718"/>
                                      <a14:foregroundMark x1="96096" y1="41718" x2="98899" y2="57209"/>
                                      <a14:foregroundMark x1="98899" y1="57209" x2="98098" y2="68405"/>
                                      <a14:foregroundMark x1="12713" y1="25460" x2="4404" y2="32055"/>
                                      <a14:foregroundMark x1="4404" y1="32055" x2="11712" y2="23006"/>
                                      <a14:foregroundMark x1="11712" y1="23006" x2="19620" y2="26380"/>
                                      <a14:foregroundMark x1="10611" y1="21626" x2="2903" y2="28988"/>
                                      <a14:foregroundMark x1="2903" y1="28988" x2="9109" y2="20706"/>
                                      <a14:foregroundMark x1="10611" y1="6595" x2="10010" y2="11656"/>
                                      <a14:foregroundMark x1="87588" y1="96472" x2="87588" y2="96472"/>
                                      <a14:foregroundMark x1="83383" y1="44939" x2="83584" y2="58436"/>
                                      <a14:foregroundMark x1="83584" y1="58436" x2="84084" y2="57669"/>
                                      <a14:backgroundMark x1="17317" y1="97853" x2="27127" y2="99693"/>
                                      <a14:backgroundMark x1="27127" y1="99693" x2="34334" y2="98773"/>
                                      <a14:backgroundMark x1="39540" y1="97853" x2="70070" y2="99693"/>
                                      <a14:backgroundMark x1="70070" y1="99693" x2="72272" y2="98313"/>
                                      <a14:backgroundMark x1="83984" y1="99847" x2="83283" y2="99847"/>
                                      <a14:backgroundMark x1="78979" y1="99080" x2="70470" y2="97546"/>
                                      <a14:backgroundMark x1="86386" y1="98773" x2="79179" y2="99233"/>
                                      <a14:backgroundMark x1="99199" y1="91718" x2="97698" y2="98773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0450" cy="1520931"/>
                        </a:xfrm>
                        <a:prstGeom prst="rect">
                          <a:avLst/>
                        </a:prstGeom>
                        <a:scene3d>
                          <a:camera prst="isometricOffAxis2Top">
                            <a:rot lat="0" lon="0" rev="0"/>
                          </a:camera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7F38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8E66F5" wp14:editId="2BFE01A3">
                <wp:simplePos x="0" y="0"/>
                <wp:positionH relativeFrom="margin">
                  <wp:align>right</wp:align>
                </wp:positionH>
                <wp:positionV relativeFrom="paragraph">
                  <wp:posOffset>5202688</wp:posOffset>
                </wp:positionV>
                <wp:extent cx="2105099" cy="2543810"/>
                <wp:effectExtent l="0" t="0" r="9525" b="8890"/>
                <wp:wrapNone/>
                <wp:docPr id="4" name="Imagen 4" descr="Resultado de imagen de logo comill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de logo comilla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339" r="31676"/>
                        <a:stretch/>
                      </pic:blipFill>
                      <pic:spPr bwMode="auto">
                        <a:xfrm>
                          <a:off x="0" y="0"/>
                          <a:ext cx="2105099" cy="254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D4712">
            <w:br w:type="page"/>
          </w:r>
        </w:p>
        <w:p w14:paraId="62B2CDB8" w14:textId="29BB2993" w:rsidR="00893B9F" w:rsidRDefault="00B40397" w:rsidP="00D222B7"/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55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FF1BE" w14:textId="69DDC61A" w:rsidR="00557134" w:rsidRDefault="00557134" w:rsidP="00D222B7">
          <w:pPr>
            <w:pStyle w:val="TOCHeading"/>
          </w:pPr>
          <w:r>
            <w:t>Contenido</w:t>
          </w:r>
        </w:p>
        <w:p w14:paraId="0C35EE54" w14:textId="41363558" w:rsidR="007B18C3" w:rsidRDefault="00557134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74475" w:history="1">
            <w:r w:rsidR="007B18C3" w:rsidRPr="002F20F0">
              <w:rPr>
                <w:rStyle w:val="Hyperlink"/>
                <w:noProof/>
              </w:rPr>
              <w:t>Introducción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_Toc69474475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2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0C04D2F4" w14:textId="61C56687" w:rsidR="007B18C3" w:rsidRDefault="00B40397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76" w:history="1">
            <w:r w:rsidR="007B18C3" w:rsidRPr="002F20F0">
              <w:rPr>
                <w:rStyle w:val="Hyperlink"/>
                <w:noProof/>
              </w:rPr>
              <w:t>Comunicaciones serie I – Práctica 6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_Toc69474476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2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301D843A" w14:textId="7C981CB1" w:rsidR="007B18C3" w:rsidRDefault="00B40397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77" w:history="1">
            <w:r w:rsidR="007B18C3" w:rsidRPr="002F20F0">
              <w:rPr>
                <w:rStyle w:val="Hyperlink"/>
                <w:noProof/>
              </w:rPr>
              <w:t>3. Recepción de caracteres mediante la UART1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_Toc69474477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2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776677A3" w14:textId="5937DF18" w:rsidR="007B18C3" w:rsidRDefault="00B40397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78" w:history="1">
            <w:r w:rsidR="007B18C3" w:rsidRPr="002F20F0">
              <w:rPr>
                <w:rStyle w:val="Hyperlink"/>
                <w:noProof/>
              </w:rPr>
              <w:t>4. Transmisión de caracteres mediante la UART1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_Toc69474478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3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3108AEDD" w14:textId="0FB3B32D" w:rsidR="007B18C3" w:rsidRDefault="00B40397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79" w:history="1">
            <w:r w:rsidR="007B18C3" w:rsidRPr="002F20F0">
              <w:rPr>
                <w:rStyle w:val="Hyperlink"/>
                <w:noProof/>
              </w:rPr>
              <w:t>5. Transmisión y recepción de caracteres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_Toc69474479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4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3529177F" w14:textId="5F32D47B" w:rsidR="007B18C3" w:rsidRDefault="00B40397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80" w:history="1">
            <w:r w:rsidR="007B18C3" w:rsidRPr="002F20F0">
              <w:rPr>
                <w:rStyle w:val="Hyperlink"/>
                <w:noProof/>
              </w:rPr>
              <w:t>Driver UART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_Toc69474480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7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04773A5B" w14:textId="0C18FCAA" w:rsidR="007B18C3" w:rsidRDefault="00B40397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81" w:history="1">
            <w:r w:rsidR="007B18C3" w:rsidRPr="002F20F0">
              <w:rPr>
                <w:rStyle w:val="Hyperlink"/>
                <w:noProof/>
              </w:rPr>
              <w:t>6. Eco (opcional)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_Toc69474481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9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6D067904" w14:textId="19CD3324" w:rsidR="007B18C3" w:rsidRDefault="00B40397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82" w:history="1">
            <w:r w:rsidR="007B18C3" w:rsidRPr="002F20F0">
              <w:rPr>
                <w:rStyle w:val="Hyperlink"/>
                <w:noProof/>
              </w:rPr>
              <w:t>Comunicaciones serie II – Práctica 7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_Toc69474482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11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2C5D84FE" w14:textId="7172B4F1" w:rsidR="007B18C3" w:rsidRDefault="00B40397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83" w:history="1">
            <w:r w:rsidR="007B18C3" w:rsidRPr="002F20F0">
              <w:rPr>
                <w:rStyle w:val="Hyperlink"/>
                <w:noProof/>
              </w:rPr>
              <w:t>Driver UART con colas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_Toc69474483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11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1AC3C58A" w14:textId="507146D5" w:rsidR="007B18C3" w:rsidRDefault="00B40397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84" w:history="1">
            <w:r w:rsidR="007B18C3" w:rsidRPr="002F20F0">
              <w:rPr>
                <w:rStyle w:val="Hyperlink"/>
                <w:noProof/>
              </w:rPr>
              <w:t>2. Módulo para gestionar la UART1 con colas e interrupciones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_Toc69474484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13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637DFAA0" w14:textId="21717152" w:rsidR="007B18C3" w:rsidRDefault="00B40397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85" w:history="1">
            <w:r w:rsidR="007B18C3" w:rsidRPr="002F20F0">
              <w:rPr>
                <w:rStyle w:val="Hyperlink"/>
                <w:noProof/>
              </w:rPr>
              <w:t>3. Bluetooth bit Whacker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_Toc69474485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15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7304AE81" w14:textId="7F1FCBDB" w:rsidR="007B18C3" w:rsidRDefault="00B40397">
          <w:pPr>
            <w:pStyle w:val="TOC3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86" w:history="1">
            <w:r w:rsidR="007B18C3" w:rsidRPr="002F20F0">
              <w:rPr>
                <w:rStyle w:val="Hyperlink"/>
                <w:noProof/>
              </w:rPr>
              <w:t>executeCommand(char* s)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_Toc69474486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19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15A777A9" w14:textId="05EC77B1" w:rsidR="007B18C3" w:rsidRDefault="00B40397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  <w:lang w:eastAsia="es-ES"/>
            </w:rPr>
          </w:pPr>
          <w:hyperlink w:anchor="_Toc69474487" w:history="1">
            <w:r w:rsidR="007B18C3" w:rsidRPr="002F20F0">
              <w:rPr>
                <w:rStyle w:val="Hyperlink"/>
                <w:noProof/>
                <w:lang w:eastAsia="es-ES"/>
              </w:rPr>
              <w:t>Conclusión</w:t>
            </w:r>
            <w:r w:rsidR="007B18C3">
              <w:rPr>
                <w:noProof/>
                <w:webHidden/>
              </w:rPr>
              <w:tab/>
            </w:r>
            <w:r w:rsidR="007B18C3">
              <w:rPr>
                <w:noProof/>
                <w:webHidden/>
              </w:rPr>
              <w:fldChar w:fldCharType="begin"/>
            </w:r>
            <w:r w:rsidR="007B18C3">
              <w:rPr>
                <w:noProof/>
                <w:webHidden/>
              </w:rPr>
              <w:instrText xml:space="preserve"> PAGEREF _Toc69474487 \h </w:instrText>
            </w:r>
            <w:r w:rsidR="007B18C3">
              <w:rPr>
                <w:noProof/>
                <w:webHidden/>
              </w:rPr>
            </w:r>
            <w:r w:rsidR="007B18C3">
              <w:rPr>
                <w:noProof/>
                <w:webHidden/>
              </w:rPr>
              <w:fldChar w:fldCharType="separate"/>
            </w:r>
            <w:r w:rsidR="002563FB">
              <w:rPr>
                <w:noProof/>
                <w:webHidden/>
              </w:rPr>
              <w:t>20</w:t>
            </w:r>
            <w:r w:rsidR="007B18C3">
              <w:rPr>
                <w:noProof/>
                <w:webHidden/>
              </w:rPr>
              <w:fldChar w:fldCharType="end"/>
            </w:r>
          </w:hyperlink>
        </w:p>
        <w:p w14:paraId="27E9E70F" w14:textId="54A65E58" w:rsidR="00557134" w:rsidRDefault="00557134" w:rsidP="00D222B7">
          <w:r>
            <w:rPr>
              <w:b/>
              <w:bCs/>
            </w:rPr>
            <w:fldChar w:fldCharType="end"/>
          </w:r>
        </w:p>
      </w:sdtContent>
    </w:sdt>
    <w:p w14:paraId="2FFD8235" w14:textId="21263EDA" w:rsidR="00557134" w:rsidRDefault="00557134" w:rsidP="00D222B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br w:type="page"/>
      </w:r>
    </w:p>
    <w:p w14:paraId="008AFC2A" w14:textId="03849EC2" w:rsidR="003E59B1" w:rsidRDefault="008119DA" w:rsidP="00D222B7">
      <w:pPr>
        <w:pStyle w:val="Heading1"/>
      </w:pPr>
      <w:bookmarkStart w:id="0" w:name="_Toc69474475"/>
      <w:r>
        <w:lastRenderedPageBreak/>
        <w:t>Introducción</w:t>
      </w:r>
      <w:bookmarkEnd w:id="0"/>
    </w:p>
    <w:p w14:paraId="01B92DBD" w14:textId="32B67620" w:rsidR="006E323F" w:rsidRDefault="006E323F" w:rsidP="00ED1CA2">
      <w:r>
        <w:t xml:space="preserve">En esta práctica nos </w:t>
      </w:r>
      <w:r w:rsidR="001B5E03">
        <w:t>familiarizaremos con las comunicaciones serie usando un módulo Bluetooth para comunicarnos con un ordenador o con un teléfono móvil mediante la UART del PIC32. D</w:t>
      </w:r>
      <w:r w:rsidR="005C435D">
        <w:t xml:space="preserve">espués utilizaremos colas e interrupciones </w:t>
      </w:r>
      <w:r w:rsidR="00B26A50">
        <w:t>para</w:t>
      </w:r>
      <w:r w:rsidR="005C435D">
        <w:t xml:space="preserve"> finalmente </w:t>
      </w:r>
      <w:r w:rsidR="00B26A50">
        <w:t xml:space="preserve">crear </w:t>
      </w:r>
      <w:r w:rsidR="005C435D">
        <w:t xml:space="preserve">un programa que nos permita </w:t>
      </w:r>
      <w:r w:rsidR="00B71CAE">
        <w:t>controlar los pines del microprocesador remotamente.</w:t>
      </w:r>
    </w:p>
    <w:p w14:paraId="6664B418" w14:textId="4A91BE89" w:rsidR="00E144A8" w:rsidRDefault="00E144A8" w:rsidP="00E144A8">
      <w:pPr>
        <w:pStyle w:val="Heading1"/>
      </w:pPr>
      <w:bookmarkStart w:id="1" w:name="_Toc69474476"/>
      <w:r>
        <w:t>Comunicaciones serie I</w:t>
      </w:r>
      <w:r w:rsidR="00B26A50">
        <w:t xml:space="preserve"> – Práctica 6</w:t>
      </w:r>
      <w:bookmarkEnd w:id="1"/>
    </w:p>
    <w:p w14:paraId="56DB333C" w14:textId="2363A800" w:rsidR="00215C90" w:rsidRDefault="00215C90" w:rsidP="00215C90">
      <w:r>
        <w:t xml:space="preserve">Primero </w:t>
      </w:r>
      <w:r w:rsidR="005D08BE">
        <w:t xml:space="preserve">conectamos el </w:t>
      </w:r>
      <w:r w:rsidR="00C6366A">
        <w:t>módulo</w:t>
      </w:r>
      <w:r w:rsidR="00BD238C">
        <w:t xml:space="preserve"> bluetooth a nuestro dispositivo Android </w:t>
      </w:r>
      <w:r w:rsidR="00B2768E">
        <w:t xml:space="preserve">y utilizando la aplicación </w:t>
      </w:r>
      <w:r w:rsidR="00B2768E" w:rsidRPr="00B2768E">
        <w:t>Bluetooth Terminal HC-</w:t>
      </w:r>
      <w:r w:rsidR="00C6366A" w:rsidRPr="00B2768E">
        <w:t>05</w:t>
      </w:r>
      <w:r w:rsidR="00C6366A">
        <w:t xml:space="preserve"> probamos</w:t>
      </w:r>
      <w:r w:rsidR="00B2768E">
        <w:t xml:space="preserve"> el correcto funcionamiento. Para ello </w:t>
      </w:r>
      <w:r w:rsidR="007B399C">
        <w:t xml:space="preserve">realizamos un puente entre RX y TX en la tarjeta y vemos que lo que escribimos en el terminal aparece en pantalla. Probamos también </w:t>
      </w:r>
      <w:r w:rsidR="00DE45CC">
        <w:t xml:space="preserve">el modulo bluetooth conectado al ordenador utilizando el programa PuTTY para </w:t>
      </w:r>
      <w:r w:rsidR="00C6366A">
        <w:t>asegurarnos de que sabemos configurarlo en ambos dispositivos.</w:t>
      </w:r>
    </w:p>
    <w:p w14:paraId="75E69F82" w14:textId="11AFB9B3" w:rsidR="00E144A8" w:rsidRDefault="00EC341F" w:rsidP="00106EA6">
      <w:pPr>
        <w:pStyle w:val="Heading2"/>
      </w:pPr>
      <w:bookmarkStart w:id="2" w:name="_Toc69474477"/>
      <w:r>
        <w:t>3. Recepción de caracteres mediante la UART1</w:t>
      </w:r>
      <w:bookmarkEnd w:id="2"/>
    </w:p>
    <w:p w14:paraId="1D73C459" w14:textId="2748FDF4" w:rsidR="00C6366A" w:rsidRPr="00C6366A" w:rsidRDefault="00C6366A" w:rsidP="00C6366A">
      <w:r>
        <w:t xml:space="preserve">En esta sección diseñamos un programa </w:t>
      </w:r>
      <w:r w:rsidR="00926843">
        <w:t xml:space="preserve">que recibe un carácter de la UART y utilizando los LEDS de la placa </w:t>
      </w:r>
      <w:r w:rsidR="00F5769A">
        <w:t xml:space="preserve">y </w:t>
      </w:r>
      <w:r w:rsidR="00926843">
        <w:t>represent</w:t>
      </w:r>
      <w:r w:rsidR="00F5769A">
        <w:t>a</w:t>
      </w:r>
      <w:r w:rsidR="00882FD0">
        <w:t xml:space="preserve"> los cuatro bits menos significativos.</w:t>
      </w:r>
      <w:r w:rsidR="00FE2087">
        <w:t xml:space="preserve"> Utilizaremos</w:t>
      </w:r>
      <w:r w:rsidR="003A339A">
        <w:t xml:space="preserve"> polling, el formato 8N1 a 9600 baudios</w:t>
      </w:r>
      <w:r w:rsidR="00C70AAC">
        <w:t xml:space="preserve">, </w:t>
      </w:r>
      <w:r w:rsidR="00811F0B">
        <w:t>conectaremos U1RX al pin RB13 y el receptor se mantendrá habilitado.</w:t>
      </w:r>
    </w:p>
    <w:p w14:paraId="7809613E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 xml:space="preserve">/* </w:t>
      </w:r>
    </w:p>
    <w:p w14:paraId="1AE47692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 xml:space="preserve"> * File:   main4.c</w:t>
      </w:r>
    </w:p>
    <w:p w14:paraId="49A57A02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 xml:space="preserve"> * Author: Fernando &amp; Jorge</w:t>
      </w:r>
    </w:p>
    <w:p w14:paraId="6C4676B1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 xml:space="preserve"> *</w:t>
      </w:r>
    </w:p>
    <w:p w14:paraId="66444794" w14:textId="08EF690A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 xml:space="preserve"> * Created on 26 March 2021, 10:23</w:t>
      </w:r>
    </w:p>
    <w:p w14:paraId="36F6FB2B" w14:textId="59C62F3C" w:rsidR="00F83427" w:rsidRPr="00F83427" w:rsidRDefault="008A360C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 xml:space="preserve"> */</w:t>
      </w:r>
    </w:p>
    <w:p w14:paraId="3C0E71EB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F83427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&lt;xc.h&gt;</w:t>
      </w:r>
    </w:p>
    <w:p w14:paraId="11352149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F83427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"Pic32Ini.h"</w:t>
      </w:r>
    </w:p>
    <w:p w14:paraId="3E4AA9FD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516818CA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F83427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#define PIN_RX 13</w:t>
      </w:r>
    </w:p>
    <w:p w14:paraId="218BDAF8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D5C30EA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int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main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24CD4C2A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72EFA1D9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Establecemos RB13 como digital y entrada</w:t>
      </w:r>
    </w:p>
    <w:p w14:paraId="6E2103AE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ANSELB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~(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0397222D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5806C47B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6AC7C00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21DD341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D3E5AD9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5C3028F2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E9FBE54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155845F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Leds apagados</w:t>
      </w:r>
    </w:p>
    <w:p w14:paraId="18C3DA8D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2CA402E1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Conectamos U1RX con RB13</w:t>
      </w:r>
    </w:p>
    <w:p w14:paraId="2B0F394C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0xAA996655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215DDFF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F8342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SYSKEY </w:t>
      </w:r>
      <w:r w:rsidRPr="00F8342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F8342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F83427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0x556699AA</w:t>
      </w:r>
      <w:r w:rsidRPr="00F8342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1BF23AC2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F8342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U1RXR </w:t>
      </w:r>
      <w:r w:rsidRPr="00F8342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F8342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F83427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3</w:t>
      </w:r>
      <w:r w:rsidRPr="00F8342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36C4E405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F8342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SYSKEY </w:t>
      </w:r>
      <w:r w:rsidRPr="00F8342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F8342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F83427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0x0</w:t>
      </w:r>
      <w:r w:rsidRPr="00F8342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3A6C5F7F" w14:textId="77777777" w:rsidR="00F83427" w:rsidRPr="00F83427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F8342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</w:p>
    <w:p w14:paraId="6A985025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F8342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U1BRG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32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9600 baudios</w:t>
      </w:r>
    </w:p>
    <w:p w14:paraId="70478071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02176990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Habilitamos el receptor</w:t>
      </w:r>
    </w:p>
    <w:p w14:paraId="57396C30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U1MODE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0x8000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Activamos la UART, formato 8N1</w:t>
      </w:r>
    </w:p>
    <w:p w14:paraId="50F85417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61BEE15A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InicializarReloj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72D82238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68A5A717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6081B29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7006CCC2" w14:textId="4311A638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lastRenderedPageBreak/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while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4FEA18A6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</w:p>
    <w:p w14:paraId="62C080FA" w14:textId="234AFB6D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while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URXDA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Esperamos la recepci</w:t>
      </w:r>
      <w:r w:rsidR="00415D17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ón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</w:p>
    <w:p w14:paraId="0E20ED83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U1RXREG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Leemos el caracter</w:t>
      </w:r>
    </w:p>
    <w:p w14:paraId="20446347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</w:p>
    <w:p w14:paraId="7AA16678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</w:t>
      </w:r>
    </w:p>
    <w:p w14:paraId="1CE4F4F8" w14:textId="3EB69DA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LATC</w:t>
      </w:r>
      <w:r w:rsidR="00FF3C45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SET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Apagamos los LEDs</w:t>
      </w:r>
    </w:p>
    <w:p w14:paraId="28A4BC50" w14:textId="7CE5882A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LATC</w:t>
      </w:r>
      <w:r w:rsidR="00E75C5C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CLR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Encendemos los correspondientes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</w:t>
      </w:r>
    </w:p>
    <w:p w14:paraId="52D91E1B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6E64D1DD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2CD4063E" w14:textId="77777777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return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0D1C68A" w14:textId="0102F5A6" w:rsidR="00F83427" w:rsidRPr="000C6EA4" w:rsidRDefault="00F83427" w:rsidP="00F83427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6E333E78" w14:textId="794E29FC" w:rsidR="00106212" w:rsidRDefault="00106212" w:rsidP="00106212"/>
    <w:p w14:paraId="46ADAF31" w14:textId="0B243253" w:rsidR="00557590" w:rsidRPr="00106212" w:rsidRDefault="00DC09A0" w:rsidP="00106212">
      <w:r>
        <w:t xml:space="preserve">Mientras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URXDA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="00BD48F2"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 xml:space="preserve"> </w:t>
      </w:r>
      <w:r w:rsidR="00BD48F2" w:rsidRPr="00BD48F2">
        <w:t>no</w:t>
      </w:r>
      <w:r w:rsidR="00BD48F2">
        <w:t xml:space="preserve"> hay ningún carácter disponible en la FIFO</w:t>
      </w:r>
      <w:r w:rsidR="00720032">
        <w:t xml:space="preserve"> y por tanto paramos el programa utilizando el </w:t>
      </w:r>
      <w:r w:rsidR="0032129D"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 xml:space="preserve">while; </w:t>
      </w:r>
      <w:r w:rsidR="00720032">
        <w:t xml:space="preserve">hasta que llega un carácter y se lee del registro </w:t>
      </w:r>
      <w:r w:rsidR="00720032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U1RXREG</w:t>
      </w:r>
      <w:r w:rsidR="00720032">
        <w:t xml:space="preserve">. Si </w:t>
      </w:r>
      <w:r w:rsidR="00B370D4">
        <w:t>quisiéramos hacer más cosas en el programa</w:t>
      </w:r>
      <w:r w:rsidR="0032129D">
        <w:t xml:space="preserve"> aun cuando no llega un carácter</w:t>
      </w:r>
      <w:r w:rsidR="00B370D4">
        <w:t xml:space="preserve"> </w:t>
      </w:r>
      <w:r w:rsidR="0032129D">
        <w:t>sería</w:t>
      </w:r>
      <w:r w:rsidR="00B370D4">
        <w:t xml:space="preserve"> conveniente usar </w:t>
      </w:r>
      <w:r w:rsidR="00B370D4"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="00B370D4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="00B370D4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U1STAbits</w:t>
      </w:r>
      <w:r w:rsidR="00B370D4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="00B370D4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URXDA !</w:t>
      </w:r>
      <w:r w:rsidR="00B370D4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="00B370D4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B370D4" w:rsidRPr="00F83427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="00B370D4" w:rsidRPr="00F8342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="0032129D">
        <w:t xml:space="preserve"> para que el programa no se detenga.</w:t>
      </w:r>
    </w:p>
    <w:p w14:paraId="30C1DAE5" w14:textId="2ED63D90" w:rsidR="00E45BE4" w:rsidRDefault="00E45BE4" w:rsidP="00106EA6">
      <w:pPr>
        <w:pStyle w:val="Heading2"/>
      </w:pPr>
      <w:bookmarkStart w:id="3" w:name="_Toc69474478"/>
      <w:r>
        <w:t>4. Transmisión de caracteres mediante la UART1</w:t>
      </w:r>
      <w:bookmarkEnd w:id="3"/>
    </w:p>
    <w:p w14:paraId="6C0483BE" w14:textId="24E0D639" w:rsidR="00453F43" w:rsidRPr="00453F43" w:rsidRDefault="00453F43" w:rsidP="00453F43">
      <w:r>
        <w:t xml:space="preserve">Una vez realizado el emisor creamos un transmisor que </w:t>
      </w:r>
      <w:r w:rsidR="00F5769A">
        <w:t>envíe</w:t>
      </w:r>
      <w:r>
        <w:t xml:space="preserve"> una cadena de caracteres cada vez que se p</w:t>
      </w:r>
      <w:r w:rsidR="008E71C3">
        <w:t xml:space="preserve">ulse un pulsador. De nuevo en modo polling con formato 8N1, 9600 baudios, </w:t>
      </w:r>
      <w:r w:rsidR="00520AEB">
        <w:t xml:space="preserve">U1TX (pin de </w:t>
      </w:r>
      <w:r w:rsidR="00F5769A">
        <w:t>transmisión</w:t>
      </w:r>
      <w:r w:rsidR="00520AEB">
        <w:t xml:space="preserve"> de la UART1) ahora conectado al pin RB7</w:t>
      </w:r>
      <w:r w:rsidR="00E15E12">
        <w:t xml:space="preserve">. Esta vez el transmisor se habilitará cuando se vaya a enviar la cadena y se inhabilitará cuando se termine de enviar como vemos en la línea </w:t>
      </w:r>
      <w:r w:rsidR="00E15E12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U1STAbits</w:t>
      </w:r>
      <w:r w:rsidR="00E15E12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="00E15E12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UTXEN </w:t>
      </w:r>
      <w:r w:rsidR="00E15E12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="00E15E12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7B1B1D"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 xml:space="preserve">1 </w:t>
      </w:r>
      <w:r w:rsidR="007B1B1D">
        <w:t>y</w:t>
      </w:r>
      <w:r w:rsidR="007B1B1D"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 xml:space="preserve"> </w:t>
      </w:r>
      <w:r w:rsidR="007B1B1D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U1STAbits</w:t>
      </w:r>
      <w:r w:rsidR="007B1B1D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="007B1B1D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UTXEN </w:t>
      </w:r>
      <w:r w:rsidR="007B1B1D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="007B1B1D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7B1B1D"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0.</w:t>
      </w:r>
    </w:p>
    <w:p w14:paraId="3C4E6603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  <w:t xml:space="preserve">/* </w:t>
      </w:r>
    </w:p>
    <w:p w14:paraId="26AC5FE0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  <w:t xml:space="preserve"> * File:   main4.c</w:t>
      </w:r>
    </w:p>
    <w:p w14:paraId="3DE6E599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  <w:t xml:space="preserve"> * Author: Fernando &amp; Jorge</w:t>
      </w:r>
    </w:p>
    <w:p w14:paraId="5E02F486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  <w:t xml:space="preserve"> *</w:t>
      </w:r>
    </w:p>
    <w:p w14:paraId="326B9FA2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  <w:t xml:space="preserve"> * Created on 26 March 2021, 10:32</w:t>
      </w:r>
    </w:p>
    <w:p w14:paraId="65D7D35B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  <w:t xml:space="preserve"> */</w:t>
      </w:r>
    </w:p>
    <w:p w14:paraId="23D42B2B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1D88D3AF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#include &lt;xc.h&gt;</w:t>
      </w:r>
    </w:p>
    <w:p w14:paraId="252DA9DB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#include "Pic32Ini.h"</w:t>
      </w:r>
    </w:p>
    <w:p w14:paraId="63DA02C2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3DA8C244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0E3172DD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#define PIN_TX 7</w:t>
      </w:r>
    </w:p>
    <w:p w14:paraId="1A1038B1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#define PIN_PULSADOR 5</w:t>
      </w:r>
    </w:p>
    <w:p w14:paraId="7B5B9ED0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04E87A77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65AEE618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int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main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8A360C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void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01BE0FC6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</w:p>
    <w:p w14:paraId="736FC55D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Establecemos los pines como digitales</w:t>
      </w:r>
    </w:p>
    <w:p w14:paraId="21F387F6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ANSELB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~(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PIN_TX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|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PIN_PULSADOR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16B3A6A3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050C6C86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Todo salidas, excepto el pulsador</w:t>
      </w:r>
    </w:p>
    <w:p w14:paraId="48ABF1B9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7652405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PIN_PULSADOR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E23972D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66B7E80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24E0D695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6094E30D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AD74A28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Leds apagados</w:t>
      </w:r>
    </w:p>
    <w:p w14:paraId="4044B19B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265E4F51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Conectamos U1TX con RB7</w:t>
      </w:r>
    </w:p>
    <w:p w14:paraId="0B159F42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SYSKEY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8A360C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0xAA996655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578B6FBB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SYSKEY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8A360C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0x556699AA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1B4A4116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RPB7R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8A360C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1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0AAFAEE7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SYSKEY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8A360C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0x1CA11CA1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10D59974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lastRenderedPageBreak/>
        <w:t xml:space="preserve">    </w:t>
      </w:r>
    </w:p>
    <w:p w14:paraId="6D6CC031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U1BRG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32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0161BD4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6B364996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U1MODE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0x8000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Activamos la UART, formato 8N1</w:t>
      </w:r>
    </w:p>
    <w:p w14:paraId="1CB1FAD4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72F05787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InicializarReloj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095ABEF2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795C08C7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int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puls_act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,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puls_ant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PORTB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&gt;&gt;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PIN_PULSADOR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AC9A357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048C33ED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cadena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[]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>"Hola Mundo\r\n"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1B0AD1E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8A360C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int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i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41EE1D35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8A360C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66E354C4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</w:p>
    <w:p w14:paraId="3A37CD3A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8A360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while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8A360C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1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09C904BD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</w:p>
    <w:p w14:paraId="7FC771E4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puls_act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PORTB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&gt;&gt;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PIN_PULSADOR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169309D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</w:p>
    <w:p w14:paraId="5B7AC961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puls_act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puls_ant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Flanco de subida</w:t>
      </w:r>
    </w:p>
    <w:p w14:paraId="108C7FFC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</w:p>
    <w:p w14:paraId="79168FAE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Habilitamos el transmisor</w:t>
      </w:r>
    </w:p>
    <w:p w14:paraId="7192FBB2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</w:p>
    <w:p w14:paraId="2ECED4AD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i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8A360C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4FC1B1CF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c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cadena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[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i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];</w:t>
      </w:r>
    </w:p>
    <w:p w14:paraId="54CF3E8B" w14:textId="7FC4F4F1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</w:t>
      </w:r>
      <w:r w:rsidRPr="008A360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while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!=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>'\0'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  <w:r w:rsidR="00AD26DC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 xml:space="preserve"> </w:t>
      </w:r>
      <w:r w:rsidR="00AD26DC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Comprobamos que la cadena no se ha acabado</w:t>
      </w:r>
    </w:p>
    <w:p w14:paraId="2D9F4D5D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    </w:t>
      </w:r>
    </w:p>
    <w:p w14:paraId="5367ADB8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    U1TXREG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B8049E1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while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TRMT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39F1502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    </w:t>
      </w:r>
    </w:p>
    <w:p w14:paraId="58F5A027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    i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++;</w:t>
      </w:r>
    </w:p>
    <w:p w14:paraId="620DDB5F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    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cadena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[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i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];</w:t>
      </w:r>
    </w:p>
    <w:p w14:paraId="48A5B83C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18999EC8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</w:p>
    <w:p w14:paraId="586D0EFC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Deshabilitamos el transmisor</w:t>
      </w:r>
    </w:p>
    <w:p w14:paraId="6AE4B974" w14:textId="77777777" w:rsidR="008A360C" w:rsidRPr="000C6EA4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</w:p>
    <w:p w14:paraId="63AB8429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45F9FDD3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</w:p>
    <w:p w14:paraId="228B54D5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puls_ant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puls_act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5642264D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</w:p>
    <w:p w14:paraId="42C43748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7C89A0CA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46EA6B34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8A360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return</w:t>
      </w:r>
      <w:r w:rsidRPr="008A360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8A360C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</w:t>
      </w: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2A1F939E" w14:textId="77777777" w:rsidR="008A360C" w:rsidRPr="008A360C" w:rsidRDefault="008A360C" w:rsidP="008A360C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8A360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4EBA26A4" w14:textId="3979E42B" w:rsidR="00F83427" w:rsidRDefault="00F83427" w:rsidP="00F83427"/>
    <w:p w14:paraId="3B29A94E" w14:textId="5E378335" w:rsidR="00417B07" w:rsidRPr="00F83427" w:rsidRDefault="00042F31" w:rsidP="00F83427">
      <w:r>
        <w:t xml:space="preserve">Tras comprobar que la cadena no se ha acabado viendo si </w:t>
      </w:r>
      <w:r w:rsidR="00301370">
        <w:t xml:space="preserve">hemos llegado al </w:t>
      </w:r>
      <w:r w:rsidR="00301370"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>'\0'</w:t>
      </w:r>
      <w:r w:rsidR="00301370">
        <w:t xml:space="preserve">, </w:t>
      </w:r>
      <w:r w:rsidR="00A336F7">
        <w:t xml:space="preserve">esperamos al </w:t>
      </w:r>
      <w:r w:rsidR="00417B07">
        <w:t>envío</w:t>
      </w:r>
      <w:r w:rsidR="00A336F7">
        <w:t xml:space="preserve"> del carácter</w:t>
      </w:r>
      <w:r w:rsidR="00417B07">
        <w:t xml:space="preserve">. Avanzamos posición en la cadena de caracteres y repetimos hasta llegar a </w:t>
      </w:r>
      <w:r w:rsidR="00417B07"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 xml:space="preserve">'\0' </w:t>
      </w:r>
      <w:r w:rsidR="00417B07">
        <w:t>que indica el final donde deshabilitamos el transmisor.</w:t>
      </w:r>
    </w:p>
    <w:p w14:paraId="2E2302D2" w14:textId="70DBD2F1" w:rsidR="00E45BE4" w:rsidRDefault="00E45BE4" w:rsidP="00106EA6">
      <w:pPr>
        <w:pStyle w:val="Heading2"/>
      </w:pPr>
      <w:bookmarkStart w:id="4" w:name="_Toc69474479"/>
      <w:r>
        <w:t>5. Transmisión y recepción de caracteres</w:t>
      </w:r>
      <w:bookmarkEnd w:id="4"/>
    </w:p>
    <w:p w14:paraId="3C385805" w14:textId="782BC23B" w:rsidR="007B1B1D" w:rsidRDefault="00FA25C6" w:rsidP="007B1B1D">
      <w:r>
        <w:t>Ahora procedemos a combinar los dos programas anteriores.</w:t>
      </w:r>
    </w:p>
    <w:p w14:paraId="70F7F66B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 xml:space="preserve">/* </w:t>
      </w:r>
    </w:p>
    <w:p w14:paraId="73B562CD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 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val="en-GB" w:eastAsia="en-GB"/>
        </w:rPr>
        <w:t>* File:   main5.c</w:t>
      </w:r>
    </w:p>
    <w:p w14:paraId="109C3D19" w14:textId="2350BD9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val="en-GB" w:eastAsia="en-GB"/>
        </w:rPr>
        <w:t xml:space="preserve"> * Author: </w:t>
      </w:r>
      <w:r w:rsidR="002D3A09">
        <w:rPr>
          <w:rFonts w:ascii="Courier New" w:eastAsia="Times New Roman" w:hAnsi="Courier New" w:cs="Courier New"/>
          <w:color w:val="C34E00"/>
          <w:sz w:val="20"/>
          <w:szCs w:val="20"/>
          <w:lang w:val="en-GB" w:eastAsia="en-GB"/>
        </w:rPr>
        <w:t>Fernando &amp; Jorge</w:t>
      </w:r>
    </w:p>
    <w:p w14:paraId="54E0ADD7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val="en-GB" w:eastAsia="en-GB"/>
        </w:rPr>
        <w:t> *</w:t>
      </w:r>
    </w:p>
    <w:p w14:paraId="4A79EF11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val="en-GB" w:eastAsia="en-GB"/>
        </w:rPr>
        <w:t> * Created on 26 March 2021, 16:57</w:t>
      </w:r>
    </w:p>
    <w:p w14:paraId="42D53079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val="en-GB" w:eastAsia="en-GB"/>
        </w:rPr>
        <w:t> */</w:t>
      </w:r>
    </w:p>
    <w:p w14:paraId="07B16EDF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CF71D7B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 xml:space="preserve">#include </w:t>
      </w:r>
      <w:r w:rsidRPr="00D915F6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r w:rsidRPr="00D915F6">
        <w:rPr>
          <w:rFonts w:ascii="Courier New" w:eastAsia="Times New Roman" w:hAnsi="Courier New" w:cs="Courier New"/>
          <w:color w:val="40015A"/>
          <w:sz w:val="20"/>
          <w:szCs w:val="20"/>
          <w:lang w:val="en-GB" w:eastAsia="en-GB"/>
        </w:rPr>
        <w:t>xc.h</w:t>
      </w:r>
      <w:r w:rsidRPr="00D915F6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6F32C18F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 xml:space="preserve">#include </w:t>
      </w:r>
      <w:r w:rsidRPr="00D915F6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D915F6">
        <w:rPr>
          <w:rFonts w:ascii="Courier New" w:eastAsia="Times New Roman" w:hAnsi="Courier New" w:cs="Courier New"/>
          <w:color w:val="40015A"/>
          <w:sz w:val="20"/>
          <w:szCs w:val="20"/>
          <w:lang w:val="en-GB" w:eastAsia="en-GB"/>
        </w:rPr>
        <w:t>Pic32Ini.h</w:t>
      </w:r>
      <w:r w:rsidRPr="00D915F6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</w:p>
    <w:p w14:paraId="09388EE7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9CEE272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>#define PIN_RX 13</w:t>
      </w:r>
    </w:p>
    <w:p w14:paraId="70D227E5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>#define PIN_TX 7</w:t>
      </w:r>
    </w:p>
    <w:p w14:paraId="49517F64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>#define PIN_PULSADOR 5</w:t>
      </w:r>
    </w:p>
    <w:p w14:paraId="5690FB44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0434AD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658394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en-GB"/>
        </w:rPr>
        <w:t>int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main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(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en-GB"/>
        </w:rPr>
        <w:t>void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{</w:t>
      </w:r>
    </w:p>
    <w:p w14:paraId="0875771F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1D679623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Establecemos como digitales los pines correspondientes</w:t>
      </w:r>
    </w:p>
    <w:p w14:paraId="29F78732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ANSELB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&amp;=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~(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&lt;&lt;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PIN_RX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|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&lt;&lt;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PIN_TX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|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&lt;&lt;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PIN_PULSADOR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);</w:t>
      </w:r>
    </w:p>
    <w:p w14:paraId="180A51C6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5EEFCCC7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TRISA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308FE2CF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TRISB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&lt;&lt;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PIN_RX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|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&lt;&lt;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PIN_PULSADOR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1AFCE3FC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TRISC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72C30AA4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3F7C3C73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LATA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1C27DFD2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LATB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40C23F2D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LATC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0xF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Leds apagados</w:t>
      </w:r>
    </w:p>
    <w:p w14:paraId="76FE6A8D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194A8ED3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Conectamos U1RX con RB13</w:t>
      </w:r>
    </w:p>
    <w:p w14:paraId="5C55E1D5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SYSKEY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0xAA996655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65C59686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SYSKEY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0x556699AA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682C6CF7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U1RXR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3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0B5D3B37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RPB7R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12B56DA6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SYSKEY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0x0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553C236A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7F27767E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U1BRG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32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9600 baudios</w:t>
      </w:r>
    </w:p>
    <w:p w14:paraId="27F9A993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2FEB3229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U1STAbits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.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URXEN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Habilitamos el receptor</w:t>
      </w:r>
    </w:p>
    <w:p w14:paraId="6CF02CDA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U1MODE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0x8000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Activamos la UART, formato 8N1</w:t>
      </w:r>
    </w:p>
    <w:p w14:paraId="54F59EDB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6DDC148B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InicializarReloj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();</w:t>
      </w:r>
    </w:p>
    <w:p w14:paraId="2F0D024C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211DE35F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en-GB"/>
        </w:rPr>
        <w:t>int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puls_act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,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puls_ant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(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PORTB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&gt;&gt;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PIN_PULSADOR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&amp;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12A86B1D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6221E278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en-GB"/>
        </w:rPr>
        <w:t>char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cadena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[]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D915F6">
        <w:rPr>
          <w:rFonts w:ascii="Courier New" w:eastAsia="Times New Roman" w:hAnsi="Courier New" w:cs="Courier New"/>
          <w:color w:val="E60000"/>
          <w:sz w:val="20"/>
          <w:szCs w:val="20"/>
          <w:lang w:eastAsia="en-GB"/>
        </w:rPr>
        <w:t>Hola Mundo</w:t>
      </w:r>
      <w:r w:rsidRPr="00D915F6">
        <w:rPr>
          <w:rFonts w:ascii="Courier New" w:eastAsia="Times New Roman" w:hAnsi="Courier New" w:cs="Courier New"/>
          <w:color w:val="0F6900"/>
          <w:sz w:val="20"/>
          <w:szCs w:val="20"/>
          <w:lang w:eastAsia="en-GB"/>
        </w:rPr>
        <w:t>\r\n</w:t>
      </w:r>
      <w:r w:rsidRPr="00D915F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48F9F281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GB" w:eastAsia="en-GB"/>
        </w:rPr>
        <w:t>int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;</w:t>
      </w:r>
    </w:p>
    <w:p w14:paraId="37D921B2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GB" w:eastAsia="en-GB"/>
        </w:rPr>
        <w:t>char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;</w:t>
      </w:r>
    </w:p>
    <w:p w14:paraId="1FEE738C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14:paraId="19D37916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GB" w:eastAsia="en-GB"/>
        </w:rPr>
        <w:t>while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(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val="en-GB"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)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{</w:t>
      </w:r>
    </w:p>
    <w:p w14:paraId="60D8EF72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14:paraId="7D66D9ED" w14:textId="4C08C684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RECEPCI</w:t>
      </w:r>
      <w:r>
        <w:rPr>
          <w:rFonts w:ascii="Tahoma" w:eastAsia="Times New Roman" w:hAnsi="Tahoma" w:cs="Tahoma"/>
          <w:color w:val="C34E00"/>
          <w:sz w:val="20"/>
          <w:szCs w:val="20"/>
          <w:lang w:val="en-GB" w:eastAsia="en-GB"/>
        </w:rPr>
        <w:t>Ó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N</w:t>
      </w:r>
    </w:p>
    <w:p w14:paraId="6DC3606A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7B56C481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en-GB"/>
        </w:rPr>
        <w:t>if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(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U1STAbits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.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URXDA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{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Vemos si hay recepción</w:t>
      </w:r>
    </w:p>
    <w:p w14:paraId="4ABD8EC3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651A9918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U1RXREG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Leemos el caracter</w:t>
      </w:r>
    </w:p>
    <w:p w14:paraId="487007C8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E76A3D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E34CD3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LATC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|=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0xF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Apagamos los LEDs</w:t>
      </w:r>
    </w:p>
    <w:p w14:paraId="3F070A00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LATC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&amp;=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~(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&amp;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0xF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Encendemos los correspondientes</w:t>
      </w:r>
    </w:p>
    <w:p w14:paraId="0C17898E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7E04C11B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}</w:t>
      </w:r>
    </w:p>
    <w:p w14:paraId="177135AD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6D24F3E7" w14:textId="58D0CBB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TRANSMISI</w:t>
      </w:r>
      <w:r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Ó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N</w:t>
      </w:r>
    </w:p>
    <w:p w14:paraId="3DADDEC0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52475313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puls_act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(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PORTB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&gt;&gt;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PIN_PULSADOR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&amp;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154AEC40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76561FC0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en-GB"/>
        </w:rPr>
        <w:t>if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(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puls_act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&lt;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puls_ant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{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Flanco de subida</w:t>
      </w:r>
    </w:p>
    <w:p w14:paraId="610CF40C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48FB4E65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U1STAbits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.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UTXEN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1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Habilitamos el transmisor</w:t>
      </w:r>
    </w:p>
    <w:p w14:paraId="6BFB50F4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235D9FCC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val="en-GB" w:eastAsia="en-GB"/>
        </w:rPr>
        <w:t>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;</w:t>
      </w:r>
    </w:p>
    <w:p w14:paraId="59C81206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cadena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[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];</w:t>
      </w:r>
    </w:p>
    <w:p w14:paraId="6B6863DE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GB" w:eastAsia="en-GB"/>
        </w:rPr>
        <w:t>while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(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!=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'\0'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{</w:t>
      </w:r>
    </w:p>
    <w:p w14:paraId="1ECC26E0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14:paraId="18FC1028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U1TXREG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19048B87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en-GB"/>
        </w:rPr>
        <w:t>while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(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U1STAbits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.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TRMT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)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</w:p>
    <w:p w14:paraId="5E6967F9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14:paraId="0CC6A290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i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++;</w:t>
      </w:r>
    </w:p>
    <w:p w14:paraId="3B571F64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cadena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[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];</w:t>
      </w:r>
    </w:p>
    <w:p w14:paraId="185C1832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}</w:t>
      </w:r>
    </w:p>
    <w:p w14:paraId="2018F9FA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793AAE0E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U1STAbits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.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UTXEN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eastAsia="en-GB"/>
        </w:rPr>
        <w:t>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eastAsia="en-GB"/>
        </w:rPr>
        <w:t>;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D915F6">
        <w:rPr>
          <w:rFonts w:ascii="Courier New" w:eastAsia="Times New Roman" w:hAnsi="Courier New" w:cs="Courier New"/>
          <w:color w:val="C34E00"/>
          <w:sz w:val="20"/>
          <w:szCs w:val="20"/>
          <w:lang w:eastAsia="en-GB"/>
        </w:rPr>
        <w:t>// Deshabilitamos el transmisor</w:t>
      </w:r>
    </w:p>
    <w:p w14:paraId="5B343ECD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7E5A3814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}</w:t>
      </w:r>
    </w:p>
    <w:p w14:paraId="66264FE6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14:paraId="66D4157A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puls_ant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=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puls_act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;</w:t>
      </w:r>
    </w:p>
    <w:p w14:paraId="7148CAE0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14:paraId="109BE040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14:paraId="46F6A7E1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}</w:t>
      </w:r>
    </w:p>
    <w:p w14:paraId="7F933827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14:paraId="4DDE3311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059F99A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D915F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GB" w:eastAsia="en-GB"/>
        </w:rPr>
        <w:t>return</w:t>
      </w:r>
      <w:r w:rsidRPr="00D915F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D915F6">
        <w:rPr>
          <w:rFonts w:ascii="Courier New" w:eastAsia="Times New Roman" w:hAnsi="Courier New" w:cs="Courier New"/>
          <w:color w:val="C00000"/>
          <w:sz w:val="20"/>
          <w:szCs w:val="20"/>
          <w:lang w:val="en-GB" w:eastAsia="en-GB"/>
        </w:rPr>
        <w:t>0</w:t>
      </w: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;</w:t>
      </w:r>
    </w:p>
    <w:p w14:paraId="76C96E65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915F6">
        <w:rPr>
          <w:rFonts w:ascii="Courier New" w:eastAsia="Times New Roman" w:hAnsi="Courier New" w:cs="Courier New"/>
          <w:color w:val="806030"/>
          <w:sz w:val="20"/>
          <w:szCs w:val="20"/>
          <w:lang w:val="en-GB" w:eastAsia="en-GB"/>
        </w:rPr>
        <w:t>}</w:t>
      </w:r>
    </w:p>
    <w:p w14:paraId="289D16A6" w14:textId="77777777" w:rsidR="00D915F6" w:rsidRPr="00D915F6" w:rsidRDefault="00D915F6" w:rsidP="00D915F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CD4D533" w14:textId="77777777" w:rsidR="000C6EA4" w:rsidRDefault="000C6EA4" w:rsidP="007B1B1D"/>
    <w:p w14:paraId="622F9FE1" w14:textId="6D00BC71" w:rsidR="000A3121" w:rsidRPr="007B1B1D" w:rsidRDefault="000A3121" w:rsidP="007B1B1D">
      <w:r>
        <w:t xml:space="preserve">Para un mejor diseño se ha </w:t>
      </w:r>
      <w:r w:rsidR="00E23AC3">
        <w:t>divido el programa utilizando un driv</w:t>
      </w:r>
      <w:r w:rsidR="00B26A50">
        <w:t>e</w:t>
      </w:r>
      <w:r w:rsidR="00E23AC3">
        <w:t xml:space="preserve">r para la UART que se incluye </w:t>
      </w:r>
      <w:r w:rsidR="006B1EE8">
        <w:t>a continuación</w:t>
      </w:r>
    </w:p>
    <w:p w14:paraId="55CF26A1" w14:textId="77777777" w:rsidR="00DB165B" w:rsidRPr="002A4EE5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/* </w:t>
      </w:r>
    </w:p>
    <w:p w14:paraId="0709C69C" w14:textId="599E8D28" w:rsidR="00DB165B" w:rsidRPr="002A4EE5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File:   main5</w:t>
      </w:r>
      <w:r w:rsidR="00274F49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>b</w:t>
      </w: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>.c</w:t>
      </w:r>
    </w:p>
    <w:p w14:paraId="47C15757" w14:textId="6B8213BE" w:rsidR="00DB165B" w:rsidRPr="002A4EE5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Author: Fernando &amp; Jorge</w:t>
      </w:r>
    </w:p>
    <w:p w14:paraId="5F409093" w14:textId="77777777" w:rsidR="00DB165B" w:rsidRPr="002A4EE5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Created on 26 March 2021, 12:48</w:t>
      </w:r>
    </w:p>
    <w:p w14:paraId="0C7017ED" w14:textId="1B37F0C7" w:rsidR="00DB165B" w:rsidRPr="00B627A0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*/</w:t>
      </w:r>
    </w:p>
    <w:p w14:paraId="435294E5" w14:textId="77777777" w:rsidR="00DB165B" w:rsidRPr="00DB165B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DB165B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&lt;xc.h&gt;</w:t>
      </w:r>
    </w:p>
    <w:p w14:paraId="5226FF10" w14:textId="77777777" w:rsidR="00DB165B" w:rsidRPr="00DB165B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DB165B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"Pic32Ini.h"</w:t>
      </w:r>
    </w:p>
    <w:p w14:paraId="3D13FBE7" w14:textId="77777777" w:rsidR="00DB165B" w:rsidRPr="00DB165B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DB165B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"driver_uart.h"</w:t>
      </w:r>
    </w:p>
    <w:p w14:paraId="01113227" w14:textId="77777777" w:rsidR="00DB165B" w:rsidRPr="00DB165B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BBDB533" w14:textId="77777777" w:rsidR="00DB165B" w:rsidRPr="00DB165B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DB165B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#define PIN_RX 13</w:t>
      </w:r>
    </w:p>
    <w:p w14:paraId="07DD0D65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4000"/>
          <w:sz w:val="20"/>
          <w:szCs w:val="20"/>
          <w:lang w:eastAsia="es-ES"/>
        </w:rPr>
        <w:t>#define PIN_TX 7</w:t>
      </w:r>
    </w:p>
    <w:p w14:paraId="46578C95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4000"/>
          <w:sz w:val="20"/>
          <w:szCs w:val="20"/>
          <w:lang w:eastAsia="es-ES"/>
        </w:rPr>
        <w:t>#define PIN_PULSADOR 5</w:t>
      </w:r>
    </w:p>
    <w:p w14:paraId="00DE6F60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70636082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int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main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2F7A42A1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005AF2FC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Configuramos como digitales</w:t>
      </w:r>
    </w:p>
    <w:p w14:paraId="3C284E84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ANSELB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~(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PIN_RX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|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PIN_TX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|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PIN_PULSADOR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7158F4CB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7CB40BF9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El pulsador y el rx son entradas</w:t>
      </w:r>
    </w:p>
    <w:p w14:paraId="223C55F5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FBA4D46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PIN_PULSADOR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|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9337C41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7328CFA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2957119D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LEDs apagados</w:t>
      </w:r>
    </w:p>
    <w:p w14:paraId="0C4B6FC2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50B1009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Transmisor inhabilitado</w:t>
      </w:r>
    </w:p>
    <w:p w14:paraId="547309B4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C480F76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</w:p>
    <w:p w14:paraId="5386103C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Conectamos U1RX y U1TX</w:t>
      </w:r>
    </w:p>
    <w:p w14:paraId="5929BCFD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0xAA996655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1442508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0x556699AA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E4D65B2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U1RXR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A432393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RPB7R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CB883F0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lastRenderedPageBreak/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6DAA573D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3AE1C32F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Inicializar UART</w:t>
      </w:r>
    </w:p>
    <w:p w14:paraId="0209BE04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4ACB4E0F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747E6E8A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316393DA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InicializarReloj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542BE571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330DF253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Iniciamos interrupciones</w:t>
      </w:r>
    </w:p>
    <w:p w14:paraId="39161E90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INTCONbits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MVEC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09F4DEF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1A7D9894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F531591" w14:textId="77777777" w:rsidR="00DB165B" w:rsidRPr="000C6EA4" w:rsidRDefault="00DB165B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cadena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[]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>"Hola Mundo!"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1A20B7E" w14:textId="159B4E21" w:rsidR="00ED1AD1" w:rsidRPr="002A0A3E" w:rsidRDefault="00ED1AD1" w:rsidP="00B26A50">
      <w:pPr>
        <w:shd w:val="clear" w:color="auto" w:fill="F2F2F2" w:themeFill="background1" w:themeFillShade="F2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D56A5B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D56A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puls_act</w:t>
      </w:r>
      <w:r w:rsidRPr="00D56A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,</w:t>
      </w:r>
      <w:r w:rsidRPr="00D56A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puls_ant </w:t>
      </w:r>
      <w:r w:rsidRPr="00D56A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D56A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D56A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D56A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PORTB </w:t>
      </w:r>
      <w:r w:rsidRPr="00D56A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&gt;&gt;</w:t>
      </w:r>
      <w:r w:rsidRPr="00D56A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PIN_PULSADOR</w:t>
      </w:r>
      <w:r w:rsidRPr="00D56A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D56A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D56A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</w:t>
      </w:r>
      <w:r w:rsidRPr="00D56A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D56A5B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D56A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</w:t>
      </w:r>
    </w:p>
    <w:p w14:paraId="609FAE8C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2A0A3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while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2A0A3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68F81F87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puls_act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PORTB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&gt;&gt;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PIN_PULSADOR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11DE62C0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</w:p>
    <w:p w14:paraId="1B7F1806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2A0A3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puls_act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puls_ant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</w:t>
      </w:r>
      <w:r w:rsidRPr="002A0A3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Flanco de bajada</w:t>
      </w:r>
    </w:p>
    <w:p w14:paraId="75C96176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putsUART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cadena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</w:p>
    <w:p w14:paraId="49ACF06A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0A8FF8CA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</w:p>
    <w:p w14:paraId="50480E89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c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getcUART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77627D9A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2A0A3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c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'\0'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18796300" w14:textId="77777777" w:rsidR="00ED1AD1" w:rsidRPr="000C6EA4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LATC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|=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Apagamos los LEDs</w:t>
      </w:r>
    </w:p>
    <w:p w14:paraId="03D7B9C4" w14:textId="77777777" w:rsidR="00ED1AD1" w:rsidRPr="000C6EA4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LATC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~(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Encendemos los correspondientes</w:t>
      </w:r>
    </w:p>
    <w:p w14:paraId="0627DA5D" w14:textId="43DA0954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</w:t>
      </w:r>
    </w:p>
    <w:p w14:paraId="41F0C959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puls_ant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puls_act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579FB0DD" w14:textId="02D08EED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</w:p>
    <w:p w14:paraId="2450EDAC" w14:textId="77777777" w:rsidR="00ED1AD1" w:rsidRPr="002A0A3E" w:rsidRDefault="00ED1AD1" w:rsidP="00ED1AD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2A0A3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2A0A3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2A0A3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2A0A3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622FE049" w14:textId="3BEBE5C3" w:rsidR="009F32B8" w:rsidRPr="000C6EA4" w:rsidRDefault="00ED1AD1" w:rsidP="00B26A50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63DA457A" w14:textId="77777777" w:rsidR="006B1EE8" w:rsidRPr="000C6EA4" w:rsidRDefault="006B1EE8" w:rsidP="006B1EE8">
      <w:pPr>
        <w:spacing w:after="0" w:line="240" w:lineRule="auto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</w:pPr>
    </w:p>
    <w:p w14:paraId="1847053C" w14:textId="324F0396" w:rsidR="00B627A0" w:rsidRPr="000C6EA4" w:rsidRDefault="00B627A0" w:rsidP="00B627A0">
      <w:pPr>
        <w:rPr>
          <w:noProof/>
          <w:lang w:eastAsia="es-ES"/>
        </w:rPr>
      </w:pPr>
      <w:r w:rsidRPr="000C6EA4">
        <w:rPr>
          <w:noProof/>
          <w:lang w:eastAsia="es-ES"/>
        </w:rPr>
        <w:t xml:space="preserve">Utilizamos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putsUART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cadena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noProof/>
          <w:lang w:eastAsia="es-ES"/>
        </w:rPr>
        <w:t xml:space="preserve"> para el envio de un string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getcUART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</w:t>
      </w:r>
      <w:r w:rsidRPr="000C6EA4">
        <w:rPr>
          <w:noProof/>
          <w:lang w:eastAsia="es-ES"/>
        </w:rPr>
        <w:t>y para la recepción de</w:t>
      </w:r>
      <w:r w:rsidR="006B1EE8" w:rsidRPr="000C6EA4">
        <w:rPr>
          <w:noProof/>
          <w:lang w:eastAsia="es-ES"/>
        </w:rPr>
        <w:t xml:space="preserve"> un caracter.</w:t>
      </w:r>
    </w:p>
    <w:p w14:paraId="47CFABBD" w14:textId="77777777" w:rsidR="006B1EE8" w:rsidRPr="000C6EA4" w:rsidRDefault="006B1EE8" w:rsidP="006B1EE8">
      <w:pPr>
        <w:pStyle w:val="Heading2"/>
        <w:rPr>
          <w:lang w:val="en-GB"/>
        </w:rPr>
      </w:pPr>
      <w:bookmarkStart w:id="5" w:name="_Toc69474480"/>
      <w:r w:rsidRPr="000C6EA4">
        <w:rPr>
          <w:lang w:val="en-GB"/>
        </w:rPr>
        <w:t>Driver UART</w:t>
      </w:r>
      <w:bookmarkEnd w:id="5"/>
    </w:p>
    <w:p w14:paraId="04FC5E16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/* </w:t>
      </w:r>
    </w:p>
    <w:p w14:paraId="60B21F19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b/>
          <w:bCs/>
          <w:noProof/>
          <w:color w:val="538135" w:themeColor="accent6" w:themeShade="BF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File:   </w:t>
      </w:r>
      <w:r w:rsidRPr="000C6EA4">
        <w:rPr>
          <w:rFonts w:ascii="Courier New" w:eastAsia="Times New Roman" w:hAnsi="Courier New" w:cs="Courier New"/>
          <w:b/>
          <w:bCs/>
          <w:noProof/>
          <w:color w:val="538135" w:themeColor="accent6" w:themeShade="BF"/>
          <w:sz w:val="20"/>
          <w:szCs w:val="20"/>
          <w:lang w:val="en-GB" w:eastAsia="es-ES"/>
        </w:rPr>
        <w:t>driver_uart.h</w:t>
      </w:r>
    </w:p>
    <w:p w14:paraId="2C5FE943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Author: Fernando &amp; Jorge</w:t>
      </w:r>
    </w:p>
    <w:p w14:paraId="76846762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</w:t>
      </w:r>
    </w:p>
    <w:p w14:paraId="507F15B5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Created on 26 March 2021, 13:19</w:t>
      </w:r>
    </w:p>
    <w:p w14:paraId="3670AB61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*/</w:t>
      </w:r>
    </w:p>
    <w:p w14:paraId="1B6B6DED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364CDBB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#ifndef DRIVER_UART_H</w:t>
      </w:r>
    </w:p>
    <w:p w14:paraId="4D352DFD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#define DRIVER_UART_H</w:t>
      </w:r>
    </w:p>
    <w:p w14:paraId="0C321F73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79ED3EC3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void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InicializarUART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1D8DC3B1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getcUART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629912B9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void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putsUART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ps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</w:p>
    <w:p w14:paraId="2570309B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5C056547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 xml:space="preserve">#endif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/* DRIVER_UART_H */</w:t>
      </w:r>
    </w:p>
    <w:p w14:paraId="560B2CC2" w14:textId="77777777" w:rsidR="006B1EE8" w:rsidRPr="000C6EA4" w:rsidRDefault="006B1EE8" w:rsidP="006B1EE8">
      <w:pPr>
        <w:rPr>
          <w:lang w:val="en-GB"/>
        </w:rPr>
      </w:pPr>
    </w:p>
    <w:p w14:paraId="05C0F1C3" w14:textId="77777777" w:rsidR="006B1EE8" w:rsidRPr="002A4EE5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  <w:t xml:space="preserve">/* </w:t>
      </w:r>
    </w:p>
    <w:p w14:paraId="56076CCD" w14:textId="77777777" w:rsidR="006B1EE8" w:rsidRPr="002A4EE5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b/>
          <w:bCs/>
          <w:noProof/>
          <w:color w:val="538135" w:themeColor="accent6" w:themeShade="BF"/>
          <w:sz w:val="20"/>
          <w:szCs w:val="20"/>
          <w:lang w:val="en-US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  <w:t xml:space="preserve"> * File:   </w:t>
      </w:r>
      <w:r w:rsidRPr="002A4EE5">
        <w:rPr>
          <w:rFonts w:ascii="Courier New" w:eastAsia="Times New Roman" w:hAnsi="Courier New" w:cs="Courier New"/>
          <w:b/>
          <w:bCs/>
          <w:noProof/>
          <w:color w:val="538135" w:themeColor="accent6" w:themeShade="BF"/>
          <w:sz w:val="20"/>
          <w:szCs w:val="20"/>
          <w:lang w:val="en-US" w:eastAsia="es-ES"/>
        </w:rPr>
        <w:t>driver_uart.c</w:t>
      </w:r>
    </w:p>
    <w:p w14:paraId="75E5DFB1" w14:textId="77777777" w:rsidR="006B1EE8" w:rsidRPr="002A4EE5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  <w:t xml:space="preserve"> * Author: Fernando &amp; Jorge</w:t>
      </w:r>
    </w:p>
    <w:p w14:paraId="0EC386BC" w14:textId="77777777" w:rsidR="006B1EE8" w:rsidRPr="002A4EE5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  <w:t xml:space="preserve"> *</w:t>
      </w:r>
    </w:p>
    <w:p w14:paraId="7E149077" w14:textId="77777777" w:rsidR="006B1EE8" w:rsidRPr="002A4EE5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  <w:t xml:space="preserve"> * Created on 26 March 2021, 13:19</w:t>
      </w:r>
    </w:p>
    <w:p w14:paraId="75F731F1" w14:textId="77777777" w:rsidR="006B1EE8" w:rsidRPr="002A4EE5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US" w:eastAsia="es-ES"/>
        </w:rPr>
        <w:t xml:space="preserve"> */</w:t>
      </w:r>
    </w:p>
    <w:p w14:paraId="2743EF8D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7449B795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#include &lt;xc.h&gt;</w:t>
      </w:r>
    </w:p>
    <w:p w14:paraId="4B14B448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#include "driver_uart.h"</w:t>
      </w:r>
    </w:p>
    <w:p w14:paraId="74551062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7E6284D2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#define TAM_CAD 100</w:t>
      </w:r>
    </w:p>
    <w:p w14:paraId="248E6AFF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06AB721C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static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c_rx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es-ES"/>
        </w:rPr>
        <w:t>'\0'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7A455BDC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static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int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i_c_tx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51E1EFE5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static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c_tx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[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TAM_CAD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];</w:t>
      </w:r>
    </w:p>
    <w:p w14:paraId="63BD1076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672D6AC3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InicializarUART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5465AA42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Interrupciones</w:t>
      </w:r>
    </w:p>
    <w:p w14:paraId="5B4183A3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IFS1bits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U1RXIF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B63E000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IEC1bits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U1RXIE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1954D65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IFS1bits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U1TXIF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7C6FD07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47E5A725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IPC8bits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U1IP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Prioridad 3</w:t>
      </w:r>
    </w:p>
    <w:p w14:paraId="504A19B9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IPC8bits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U1IS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Subprioridad 1</w:t>
      </w:r>
    </w:p>
    <w:p w14:paraId="45C99B88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62609BA0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2F3F468E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Inicializar UART</w:t>
      </w:r>
    </w:p>
    <w:p w14:paraId="298291F9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U1BRG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32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126D5E0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URXISEL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1 char interrumpe</w:t>
      </w:r>
    </w:p>
    <w:p w14:paraId="19E7B2BE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UTXISEL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2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Se interrupme al estar vac</w:t>
      </w:r>
      <w:r w:rsidRPr="00E94EB2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  <w:t>񩡍</w:t>
      </w:r>
    </w:p>
    <w:p w14:paraId="68C0D79F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91CDC3B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339ABBB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U1MODE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0x8000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Activamos la UART</w:t>
      </w:r>
    </w:p>
    <w:p w14:paraId="067E1F25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2F7D8BCF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7E6954F8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__attribute__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vector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32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),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interrupt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IPL3SOFT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),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nomips16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))</w:t>
      </w:r>
    </w:p>
    <w:p w14:paraId="29EDA6F4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InterrupcionUART1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1D2AB808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0AE2D923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IFS1bits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U1RXIF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3BB0B91B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c_rx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U1RXREG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5BA0CCA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IFS1bits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U1RXIF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D895BE7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29978170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</w:p>
    <w:p w14:paraId="344D7B55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94EB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IFS1bits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U1TXIF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1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1B8136F6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  <w:r w:rsidRPr="00E94EB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c_tx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[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i_c_tx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]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es-ES"/>
        </w:rPr>
        <w:t>'\0'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47262EFE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IEC1bits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U1TXIE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1EE5A5E2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i_c_tx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6B19A03F" w14:textId="11158390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</w:t>
      </w:r>
      <w:r w:rsidR="005376E7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c_tx[i_c_tx] = '\0';</w:t>
      </w:r>
      <w:r w:rsidR="00776883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 xml:space="preserve">//No volver a enviar cadena cndo interrumpa recep </w:t>
      </w:r>
    </w:p>
    <w:p w14:paraId="51258639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else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279B23EE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U1TXREG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c_tx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[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i_c_tx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];</w:t>
      </w:r>
    </w:p>
    <w:p w14:paraId="05BE3888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i_c_tx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++;</w:t>
      </w:r>
    </w:p>
    <w:p w14:paraId="6D8B6F6D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193EA761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IFS1bits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U1RXIF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13A7F49B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2D5F92E9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4693BBC0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2C969D0D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getcUART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()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2913CF92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c_ret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c_rx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780ED154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c_rx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es-ES"/>
        </w:rPr>
        <w:t>'\0'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6B8173AE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94EB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return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c_ret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603FD744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0C322BB1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7BC2CC8F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void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putsUART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*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ps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7B2E910B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94EB2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*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pc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447F4004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pc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c_tx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60C7BE61" w14:textId="77777777" w:rsidR="006B1EE8" w:rsidRPr="00E94EB2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94EB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while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(*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ps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!=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es-ES"/>
        </w:rPr>
        <w:t>'\0'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94EB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69DF82C7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E94EB2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EA8E994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pc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++;</w:t>
      </w:r>
    </w:p>
    <w:p w14:paraId="7115B212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ps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++;</w:t>
      </w:r>
    </w:p>
    <w:p w14:paraId="685D5E8A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6100B3AA" w14:textId="6F96DFEF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lastRenderedPageBreak/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Hay que a</w:t>
      </w:r>
      <w:r w:rsidR="0022481E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ñadi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r \0 al final de la cadena, para el transmisor</w:t>
      </w:r>
    </w:p>
    <w:p w14:paraId="72F9714C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IEC1bits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U1TXIE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667C6A11" w14:textId="77777777" w:rsidR="006B1EE8" w:rsidRPr="000C6EA4" w:rsidRDefault="006B1EE8" w:rsidP="006B1EE8">
      <w:pPr>
        <w:shd w:val="clear" w:color="auto" w:fill="F2F2F2" w:themeFill="background1" w:themeFillShade="F2"/>
        <w:spacing w:after="0" w:line="240" w:lineRule="auto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1C496C62" w14:textId="77777777" w:rsidR="006B1EE8" w:rsidRPr="000C6EA4" w:rsidRDefault="006B1EE8" w:rsidP="00B627A0">
      <w:pPr>
        <w:rPr>
          <w:noProof/>
          <w:lang w:eastAsia="es-ES"/>
        </w:rPr>
      </w:pPr>
    </w:p>
    <w:p w14:paraId="00078969" w14:textId="58975F09" w:rsidR="00BC0C9A" w:rsidRDefault="00BC0C9A" w:rsidP="00106EA6">
      <w:pPr>
        <w:pStyle w:val="Heading2"/>
      </w:pPr>
      <w:bookmarkStart w:id="6" w:name="_Toc69474481"/>
      <w:r>
        <w:t>6. Eco (opcional)</w:t>
      </w:r>
      <w:bookmarkEnd w:id="6"/>
    </w:p>
    <w:p w14:paraId="30EB3CB4" w14:textId="3EBC54A3" w:rsidR="002A4EE5" w:rsidRPr="002A4EE5" w:rsidRDefault="002A4EE5" w:rsidP="002A4EE5">
      <w:r>
        <w:t xml:space="preserve">Finalmente </w:t>
      </w:r>
      <w:r w:rsidR="00925990">
        <w:t>creamos un programa que envíe por la UART1 los caracteres que reciba para hacer un eco por software.</w:t>
      </w:r>
    </w:p>
    <w:p w14:paraId="4C485A2B" w14:textId="77777777" w:rsidR="00A92C91" w:rsidRPr="002A4EE5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/* </w:t>
      </w:r>
    </w:p>
    <w:p w14:paraId="0EB807E1" w14:textId="77777777" w:rsidR="00A92C91" w:rsidRPr="002A4EE5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File:   main6.c</w:t>
      </w:r>
    </w:p>
    <w:p w14:paraId="4512F790" w14:textId="77777777" w:rsidR="00A92C91" w:rsidRPr="002A4EE5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Author: Fernando &amp; Jorge</w:t>
      </w:r>
    </w:p>
    <w:p w14:paraId="03B02B54" w14:textId="77777777" w:rsidR="00A92C91" w:rsidRPr="002A4EE5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</w:t>
      </w:r>
    </w:p>
    <w:p w14:paraId="187AEB18" w14:textId="77777777" w:rsidR="00A92C91" w:rsidRPr="002A4EE5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 Created on 26 March 2021, 18:48</w:t>
      </w:r>
    </w:p>
    <w:p w14:paraId="3E99A653" w14:textId="77777777" w:rsidR="00A92C91" w:rsidRPr="002A4EE5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</w:pPr>
      <w:r w:rsidRPr="002A4EE5">
        <w:rPr>
          <w:rFonts w:ascii="Courier New" w:eastAsia="Times New Roman" w:hAnsi="Courier New" w:cs="Courier New"/>
          <w:noProof/>
          <w:color w:val="538135" w:themeColor="accent6" w:themeShade="BF"/>
          <w:sz w:val="20"/>
          <w:szCs w:val="20"/>
          <w:lang w:val="en-GB" w:eastAsia="es-ES"/>
        </w:rPr>
        <w:t xml:space="preserve"> */</w:t>
      </w:r>
    </w:p>
    <w:p w14:paraId="278E973E" w14:textId="77777777" w:rsidR="00A92C91" w:rsidRPr="00A92C91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244CFE3E" w14:textId="77777777" w:rsidR="00A92C91" w:rsidRPr="00A92C91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A92C91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&lt;xc.h&gt;</w:t>
      </w:r>
    </w:p>
    <w:p w14:paraId="38C24666" w14:textId="77777777" w:rsidR="00A92C91" w:rsidRPr="00A92C91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A92C91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"Pic32Ini.h"</w:t>
      </w:r>
    </w:p>
    <w:p w14:paraId="10138189" w14:textId="77777777" w:rsidR="00A92C91" w:rsidRPr="00A92C91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575D2D60" w14:textId="77777777" w:rsidR="00A92C91" w:rsidRPr="00A92C91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A92C91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#define PIN_RX 13</w:t>
      </w:r>
    </w:p>
    <w:p w14:paraId="2CA29617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4000"/>
          <w:sz w:val="20"/>
          <w:szCs w:val="20"/>
          <w:lang w:eastAsia="es-ES"/>
        </w:rPr>
        <w:t>#define PIN_TX 7</w:t>
      </w:r>
    </w:p>
    <w:p w14:paraId="7464BE81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57ED4602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44A3B157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int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main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56D71EAF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15C115BD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Establecemos como digitales los pines correspondientes</w:t>
      </w:r>
    </w:p>
    <w:p w14:paraId="2B6BB84C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ANSELB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~(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PIN_RX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|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5E89FDC5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6ED95750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2F795B8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F377EDA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F0A1DDA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222817ED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72AAFDE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BA9D082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Leds apagados</w:t>
      </w:r>
    </w:p>
    <w:p w14:paraId="7CB0E49D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293F4FA0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Conectamos U1RX con RB13</w:t>
      </w:r>
    </w:p>
    <w:p w14:paraId="7CDE78E0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0xAA996655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DD01BB6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0x556699AA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3C41C84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U1RXR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586B020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RPB7R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B1F69A2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F24338F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4ADAC845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U1BRG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32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9600 baudios</w:t>
      </w:r>
    </w:p>
    <w:p w14:paraId="4641D84E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67140EFC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Habilitamos el receptor</w:t>
      </w:r>
    </w:p>
    <w:p w14:paraId="078FD3E9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U1MODE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0x8000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Activamos la UART, formato 8N1</w:t>
      </w:r>
    </w:p>
    <w:p w14:paraId="33C13683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16550128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InicializarReloj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561A0C89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1E289A28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6AEB1F2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46ED5A58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while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1AAFBC1C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</w:p>
    <w:p w14:paraId="62D0455A" w14:textId="0A98288B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RECEPCI</w:t>
      </w:r>
      <w:r w:rsidR="00EC3B05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ÓN</w:t>
      </w:r>
    </w:p>
    <w:p w14:paraId="6B017CF6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</w:p>
    <w:p w14:paraId="3323DF75" w14:textId="26AD5415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URXDA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Vemos si hay recepci</w:t>
      </w:r>
      <w:r w:rsidR="006B1EE8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ón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</w:p>
    <w:p w14:paraId="0240492D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U1RXREG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Leemos el caracter</w:t>
      </w:r>
    </w:p>
    <w:p w14:paraId="7743E344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</w:p>
    <w:p w14:paraId="02729016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TRANSMISION</w:t>
      </w:r>
    </w:p>
    <w:p w14:paraId="000E4116" w14:textId="021C73FA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Habilitamos el transmiso</w:t>
      </w:r>
      <w:r w:rsidR="009F32B8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r</w:t>
      </w:r>
    </w:p>
    <w:p w14:paraId="3DE39919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U1TXREG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F753615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lastRenderedPageBreak/>
        <w:t xml:space="preserve">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while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TRMT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EA8A304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Deshabilitamos el transmisor</w:t>
      </w:r>
    </w:p>
    <w:p w14:paraId="16828CB3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</w:p>
    <w:p w14:paraId="58753DF3" w14:textId="386FC361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</w:t>
      </w:r>
    </w:p>
    <w:p w14:paraId="5039342D" w14:textId="220218B4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</w:t>
      </w:r>
    </w:p>
    <w:p w14:paraId="3D937465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return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CE51C8F" w14:textId="77777777" w:rsidR="00A92C91" w:rsidRPr="000C6EA4" w:rsidRDefault="00A92C91" w:rsidP="00A92C91">
      <w:pPr>
        <w:shd w:val="clear" w:color="auto" w:fill="F2F2F2" w:themeFill="background1" w:themeFillShade="F2"/>
        <w:spacing w:after="0" w:line="240" w:lineRule="auto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6B67E4B5" w14:textId="5A88CEE0" w:rsidR="00A92C91" w:rsidRDefault="00A92C91" w:rsidP="00E144A8"/>
    <w:p w14:paraId="07F21E2E" w14:textId="77777777" w:rsidR="00BF07CA" w:rsidRDefault="0013563A">
      <w:pPr>
        <w:jc w:val="left"/>
      </w:pPr>
      <w:r>
        <w:t xml:space="preserve">Para hacer un eco por software simplemente </w:t>
      </w:r>
      <w:r w:rsidR="00CE16C2">
        <w:t>utilizamos el transmisor y receptor ya programados de manera conjunta: leemos el carácter del teclado y lo enviamos por la UART.</w:t>
      </w:r>
      <w:r w:rsidR="00EC3B05">
        <w:t xml:space="preserve"> </w:t>
      </w:r>
      <w:r w:rsidR="00BF07CA">
        <w:t xml:space="preserve"> Lo comprobamos utilizando PuTTY.</w:t>
      </w:r>
    </w:p>
    <w:p w14:paraId="593A72BB" w14:textId="05912EDE" w:rsidR="00676673" w:rsidRDefault="00467B05" w:rsidP="00BF07C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2DBFB29F" wp14:editId="2BFB7FCE">
            <wp:extent cx="5443870" cy="949188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725" cy="9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673">
        <w:br w:type="page"/>
      </w:r>
    </w:p>
    <w:p w14:paraId="32A55CBA" w14:textId="58E40802" w:rsidR="00E144A8" w:rsidRDefault="00E144A8" w:rsidP="00E144A8">
      <w:pPr>
        <w:pStyle w:val="Heading1"/>
      </w:pPr>
      <w:bookmarkStart w:id="7" w:name="_Toc69474482"/>
      <w:r>
        <w:lastRenderedPageBreak/>
        <w:t>Comunicaciones serie II</w:t>
      </w:r>
      <w:r w:rsidR="00B26A50">
        <w:t xml:space="preserve"> – Práctica 7</w:t>
      </w:r>
      <w:bookmarkEnd w:id="7"/>
    </w:p>
    <w:p w14:paraId="5834577B" w14:textId="09F0BD89" w:rsidR="00737783" w:rsidRDefault="00553203" w:rsidP="00737783">
      <w:r>
        <w:t xml:space="preserve">En esta segunda parte de comunicaciones serie </w:t>
      </w:r>
      <w:r w:rsidR="00737783">
        <w:t>vamos a utilizar un buffer circular</w:t>
      </w:r>
      <w:r w:rsidR="007140DF">
        <w:t xml:space="preserve"> que será probado con un eco y finalmente </w:t>
      </w:r>
      <w:r w:rsidR="005D2EF0">
        <w:t>se empleará en un programa más complejo.</w:t>
      </w:r>
    </w:p>
    <w:p w14:paraId="146916CE" w14:textId="77777777" w:rsidR="00616D2D" w:rsidRPr="000C6EA4" w:rsidRDefault="00616D2D" w:rsidP="00616D2D">
      <w:pPr>
        <w:pStyle w:val="Heading2"/>
        <w:rPr>
          <w:lang w:val="en-GB"/>
        </w:rPr>
      </w:pPr>
      <w:bookmarkStart w:id="8" w:name="_Toc69474483"/>
      <w:r w:rsidRPr="000C6EA4">
        <w:rPr>
          <w:lang w:val="en-GB"/>
        </w:rPr>
        <w:t>Driver UART con colas</w:t>
      </w:r>
      <w:bookmarkEnd w:id="8"/>
    </w:p>
    <w:p w14:paraId="1E9CAA50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/* </w:t>
      </w:r>
    </w:p>
    <w:p w14:paraId="7B3E91DB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 File:   driver_uart.h</w:t>
      </w:r>
    </w:p>
    <w:p w14:paraId="2A6E73C0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 Author: Fernando &amp; Jorge</w:t>
      </w:r>
    </w:p>
    <w:p w14:paraId="6A5B4385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</w:t>
      </w:r>
    </w:p>
    <w:p w14:paraId="4A3A3D0D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 Created on 26 March 2021, 13:19</w:t>
      </w:r>
    </w:p>
    <w:p w14:paraId="3744FF9A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*/</w:t>
      </w:r>
    </w:p>
    <w:p w14:paraId="6D0E95A7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63901849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#ifndef DRIVER_UART_H</w:t>
      </w:r>
    </w:p>
    <w:p w14:paraId="2A0082A9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#define DRIVER_UART_H</w:t>
      </w:r>
    </w:p>
    <w:p w14:paraId="70A15493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78367AAB" w14:textId="77777777" w:rsidR="00616D2D" w:rsidRPr="002D40C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2D40C9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void</w:t>
      </w:r>
      <w:r w:rsidRPr="002D40C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InicializarUART1</w:t>
      </w:r>
      <w:r w:rsidRPr="002D40C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2D40C9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int</w:t>
      </w:r>
      <w:r w:rsidRPr="002D40C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baudios</w:t>
      </w:r>
      <w:r w:rsidRPr="002D40C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);</w:t>
      </w:r>
    </w:p>
    <w:p w14:paraId="5D0CE848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getcUART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5337FD3A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putsUART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25FA8991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177C3DF2" w14:textId="2EE7C04A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4000"/>
          <w:sz w:val="20"/>
          <w:szCs w:val="20"/>
          <w:lang w:eastAsia="es-ES"/>
        </w:rPr>
        <w:t xml:space="preserve">#endif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/* DRIVER_UART_H */</w:t>
      </w:r>
    </w:p>
    <w:p w14:paraId="0BC8B12D" w14:textId="77777777" w:rsidR="00176D1D" w:rsidRPr="000C6EA4" w:rsidRDefault="00176D1D" w:rsidP="00176D1D">
      <w:pPr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eastAsia="es-ES"/>
        </w:rPr>
      </w:pPr>
    </w:p>
    <w:p w14:paraId="0CE0AD6E" w14:textId="09171FBE" w:rsidR="00176D1D" w:rsidRDefault="00176D1D" w:rsidP="00616D2D">
      <w:r>
        <w:t>Primero creamos una cabecera con las funciones para inicializar, recibir caracteres y enviar cadenas.</w:t>
      </w:r>
    </w:p>
    <w:p w14:paraId="5729756B" w14:textId="5FE6252C" w:rsidR="00176D1D" w:rsidRDefault="00176D1D" w:rsidP="00616D2D">
      <w:r>
        <w:t xml:space="preserve">Como vemos a continuación, </w:t>
      </w:r>
      <w:r w:rsidR="007B6FAC">
        <w:t>vamos a</w:t>
      </w:r>
      <w:r>
        <w:t xml:space="preserve"> </w:t>
      </w:r>
      <w:r w:rsidR="007B6FAC">
        <w:t>definir una estructura de daros para utilizar las colas.</w:t>
      </w:r>
    </w:p>
    <w:p w14:paraId="6CD111BF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/* </w:t>
      </w:r>
    </w:p>
    <w:p w14:paraId="2BA2D090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 File:   driver_uart.c</w:t>
      </w:r>
    </w:p>
    <w:p w14:paraId="2027E7AD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 Author: Fernando &amp; Jorge</w:t>
      </w:r>
    </w:p>
    <w:p w14:paraId="35EF96A3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</w:t>
      </w:r>
    </w:p>
    <w:p w14:paraId="4372CD4C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 Created on  March 2021, 13:19</w:t>
      </w:r>
    </w:p>
    <w:p w14:paraId="263AAD89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*/</w:t>
      </w:r>
    </w:p>
    <w:p w14:paraId="34201AD7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4EB27B2D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#include &lt;xc.h&gt;</w:t>
      </w:r>
    </w:p>
    <w:p w14:paraId="302C5BB8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#include "driver_uart.h"</w:t>
      </w:r>
    </w:p>
    <w:p w14:paraId="30C76AAD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6D54379A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US" w:eastAsia="es-ES"/>
        </w:rPr>
        <w:t>#define TAM_COLA 100</w:t>
      </w:r>
    </w:p>
    <w:p w14:paraId="52E5F718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5B454023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typedef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struct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0ABA788D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array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[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TAM_COLA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];</w:t>
      </w:r>
    </w:p>
    <w:p w14:paraId="2EAF7A09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fr-FR" w:eastAsia="es-ES"/>
        </w:rPr>
        <w:t>int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cab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1CE989AF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fr-FR" w:eastAsia="es-ES"/>
        </w:rPr>
        <w:t>int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col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4653ACF4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}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cola_t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131EF731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</w:p>
    <w:p w14:paraId="25FDD185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fr-FR" w:eastAsia="es-ES"/>
        </w:rPr>
        <w:t>static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cola_t 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155B9012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fr-FR" w:eastAsia="es-ES"/>
        </w:rPr>
        <w:t>static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cola_t 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74B2B137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</w:p>
    <w:p w14:paraId="06459168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fr-FR" w:eastAsia="es-ES"/>
        </w:rPr>
        <w:t>void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InicializarUART1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val="fr-FR" w:eastAsia="es-ES"/>
        </w:rPr>
        <w:t>int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baudios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{</w:t>
      </w:r>
    </w:p>
    <w:p w14:paraId="35E7F12A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</w:p>
    <w:p w14:paraId="1E1B9C72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cab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val="fr-FR"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244D8022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col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val="fr-FR"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4C394D1A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cab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val="fr-FR"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4D4FB37D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col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val="fr-FR"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05A5A279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</w:p>
    <w:p w14:paraId="3E56AA30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val="fr-FR" w:eastAsia="es-ES"/>
        </w:rPr>
        <w:t>// Interrupciones</w:t>
      </w:r>
    </w:p>
    <w:p w14:paraId="1DCBD00D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IFS1bits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U1RXIF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val="fr-FR"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2EF949AE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IEC1bits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U1RXIE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val="fr-FR"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2C8C7293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IFS1bits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U1TXIF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val="fr-FR"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fr-FR" w:eastAsia="es-ES"/>
        </w:rPr>
        <w:t>;</w:t>
      </w:r>
    </w:p>
    <w:p w14:paraId="23144D7E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</w:pPr>
    </w:p>
    <w:p w14:paraId="5CED9750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val="fr-FR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IPC8bits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U1IP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Prioridad 3</w:t>
      </w:r>
    </w:p>
    <w:p w14:paraId="21D2CF47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lastRenderedPageBreak/>
        <w:t xml:space="preserve">    IPC8bits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U1IS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Subprioridad 1</w:t>
      </w:r>
    </w:p>
    <w:p w14:paraId="2F6689E5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0BC4EB63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U1MODE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C86FC99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E410B9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es-ES"/>
        </w:rPr>
        <w:t>// Velocidad</w:t>
      </w:r>
    </w:p>
    <w:p w14:paraId="019545F0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double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brg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56A8BF2F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baudios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&gt;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38400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22BB545B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U1MODEbits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BRGH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1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079FE3AE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brg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5000000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/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4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*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baudios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-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1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1BEE3BAB" w14:textId="3FEE031F" w:rsidR="00616D2D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else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28FA81CC" w14:textId="20022F0D" w:rsidR="00A67642" w:rsidRPr="000C6EA4" w:rsidRDefault="00A67642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ab/>
        <w:t xml:space="preserve">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U1MODEbits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BRGH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D73BE1B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brg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5000000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/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16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baudios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-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C50C103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41097A90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U1BRG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int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brg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3AFC480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29122257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Inicializar UART</w:t>
      </w:r>
    </w:p>
    <w:p w14:paraId="37BC3427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4A29A01F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URXISEL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1 char interrumpe</w:t>
      </w:r>
    </w:p>
    <w:p w14:paraId="39F0AAF1" w14:textId="0D54DE34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UTXISEL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2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Se interrupme al estar vac</w:t>
      </w:r>
      <w:r w:rsidR="00A67642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ío</w:t>
      </w:r>
    </w:p>
    <w:p w14:paraId="60DAA5AF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URXEN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F130503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U1STAbits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UTXEN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7B42725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U1MODEbits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ON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Activamos la UART</w:t>
      </w:r>
    </w:p>
    <w:p w14:paraId="354E953A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22BFA34B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2CE84A31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__attribute__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vector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32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),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interrupt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IPL3SOFT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),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nomips16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))</w:t>
      </w:r>
    </w:p>
    <w:p w14:paraId="6672FA63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InterrupcionUART1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void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63FC97D5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6C59A77C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IFS1bits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U1RXIF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467B2979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((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cab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+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1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col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||</w:t>
      </w:r>
    </w:p>
    <w:p w14:paraId="7DF2D04F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cab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+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TAM_COLA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&amp;&amp;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col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672E603B" w14:textId="429AA24E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La cola est</w:t>
      </w:r>
      <w:r w:rsidR="001C4A48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á ll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ena</w:t>
      </w:r>
    </w:p>
    <w:p w14:paraId="792EA93F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else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0E1FD2B8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array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[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cab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]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U1RXREG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5E3A7FE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cab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++;</w:t>
      </w:r>
    </w:p>
    <w:p w14:paraId="39B0C298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cab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TAM_COLA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4D261CDB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    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cab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4A2DDD04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5C84CC07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6D93FFC2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IFS1bits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U1RXIF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0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61C79FCC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424A4BB9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3747C04A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IFS1bits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U1TXIF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1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56A8A6AE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Se extrae un car</w:t>
      </w:r>
      <w:r w:rsidRPr="00E410B9">
        <w:rPr>
          <w:rFonts w:ascii="Gadugi" w:eastAsia="Times New Roman" w:hAnsi="Gadugi" w:cs="Gadugi"/>
          <w:noProof/>
          <w:color w:val="008000"/>
          <w:sz w:val="20"/>
          <w:szCs w:val="20"/>
          <w:lang w:val="en-US" w:eastAsia="es-ES"/>
        </w:rPr>
        <w:t>ᣴ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er de la cola y se env</w:t>
      </w:r>
    </w:p>
    <w:p w14:paraId="1F0F4C36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col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!=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cab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Hay datos nuevos</w:t>
      </w:r>
    </w:p>
    <w:p w14:paraId="28EB75C8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U1TXREG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array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[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col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];</w:t>
      </w:r>
    </w:p>
    <w:p w14:paraId="6C123C0A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tx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col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++;</w:t>
      </w:r>
    </w:p>
    <w:p w14:paraId="1296494A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tx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col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TAM_COLA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2A8666E3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col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125E57D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25E1A9C7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else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Se ha vaciado la cola.</w:t>
      </w:r>
    </w:p>
    <w:p w14:paraId="5D3B0811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IEC1bits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U1TXIE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Para evitar bucle sin fin</w:t>
      </w:r>
    </w:p>
    <w:p w14:paraId="3CB1522D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79AA49FB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IFS1bits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U1RXIF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4E526E2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361179F4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578054EA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71467596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getcUART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371A00DE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BA00469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col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!=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cab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Hay datos nuevos</w:t>
      </w:r>
    </w:p>
    <w:p w14:paraId="44D62016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array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[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col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];</w:t>
      </w:r>
    </w:p>
    <w:p w14:paraId="6599D437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col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++;</w:t>
      </w:r>
    </w:p>
    <w:p w14:paraId="596F3538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rx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col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TAM_COLA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1A598D1F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lastRenderedPageBreak/>
        <w:t xml:space="preserve">        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col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887A7B0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07390B71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else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no ha llegado nada</w:t>
      </w:r>
    </w:p>
    <w:p w14:paraId="3278B54F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es-ES"/>
        </w:rPr>
        <w:t>'\0'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5BD06792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65223E01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return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c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;</w:t>
      </w:r>
    </w:p>
    <w:p w14:paraId="6DB190C4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}</w:t>
      </w:r>
    </w:p>
    <w:p w14:paraId="500B9854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</w:p>
    <w:p w14:paraId="67DFA25C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void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putsUART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410B9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US" w:eastAsia="es-ES"/>
        </w:rPr>
        <w:t>char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*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ps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09648715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while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(*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ps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!=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es-ES"/>
        </w:rPr>
        <w:t>'\0'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709ED411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((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tx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cab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+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US" w:eastAsia="es-ES"/>
        </w:rPr>
        <w:t>1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tx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col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||</w:t>
      </w:r>
    </w:p>
    <w:p w14:paraId="183A8D29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cab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+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TAM_COLA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&amp;&amp;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col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19461079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La cola est</w:t>
      </w:r>
      <w:r w:rsidRPr="00E410B9">
        <w:rPr>
          <w:rFonts w:ascii="Mongolian Baiti" w:eastAsia="Times New Roman" w:hAnsi="Mongolian Baiti" w:cs="Mongolian Baiti"/>
          <w:noProof/>
          <w:color w:val="008000"/>
          <w:sz w:val="20"/>
          <w:szCs w:val="20"/>
          <w:lang w:val="en-US" w:eastAsia="es-ES"/>
        </w:rPr>
        <w:t>ᠬ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 xml:space="preserve">lena. </w:t>
      </w:r>
    </w:p>
    <w:p w14:paraId="2FF2BCBD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break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E3F5CC7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else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2FD70806" w14:textId="379E07B3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array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[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cab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]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Copia el car</w:t>
      </w:r>
      <w:r w:rsidR="00A67642" w:rsidRPr="000C6EA4">
        <w:rPr>
          <w:rFonts w:ascii="Gadugi" w:eastAsia="Times New Roman" w:hAnsi="Gadugi" w:cs="Gadugi"/>
          <w:noProof/>
          <w:color w:val="008000"/>
          <w:sz w:val="20"/>
          <w:szCs w:val="20"/>
          <w:lang w:eastAsia="es-ES"/>
        </w:rPr>
        <w:t>ct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er en la cola</w:t>
      </w:r>
    </w:p>
    <w:p w14:paraId="675B9DD4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ps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++;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Apunto al siguiente car</w:t>
      </w:r>
      <w:r w:rsidRPr="00E410B9">
        <w:rPr>
          <w:rFonts w:ascii="Gadugi" w:eastAsia="Times New Roman" w:hAnsi="Gadugi" w:cs="Gadugi"/>
          <w:noProof/>
          <w:color w:val="008000"/>
          <w:sz w:val="20"/>
          <w:szCs w:val="20"/>
          <w:lang w:val="en-US" w:eastAsia="es-ES"/>
        </w:rPr>
        <w:t>ᣴ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er de la cadena</w:t>
      </w:r>
    </w:p>
    <w:p w14:paraId="40C2AB14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tx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cab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++;</w:t>
      </w:r>
    </w:p>
    <w:p w14:paraId="0729E8AC" w14:textId="77777777" w:rsidR="00616D2D" w:rsidRPr="00E410B9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</w:t>
      </w:r>
      <w:r w:rsidRPr="00E410B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es-ES"/>
        </w:rPr>
        <w:t>if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(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>tx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.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cab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==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TAM_COLA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)</w:t>
      </w: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</w:t>
      </w:r>
      <w:r w:rsidRPr="00E410B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es-ES"/>
        </w:rPr>
        <w:t>{</w:t>
      </w:r>
    </w:p>
    <w:p w14:paraId="6DCFD01E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E410B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s-ES"/>
        </w:rPr>
        <w:t xml:space="preserve">            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cab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8701398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5EACA26E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1FE04B9A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7AC10D29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Se habilitan las interrupciones del transmisor para</w:t>
      </w:r>
    </w:p>
    <w:p w14:paraId="5B22E344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comenzar a enviar</w:t>
      </w:r>
    </w:p>
    <w:p w14:paraId="64758DD4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IEC1bits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U1TXIE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CCEEDF6" w14:textId="77777777" w:rsidR="00616D2D" w:rsidRPr="000C6EA4" w:rsidRDefault="00616D2D" w:rsidP="00616D2D">
      <w:pPr>
        <w:shd w:val="clear" w:color="auto" w:fill="F2F2F2" w:themeFill="background1" w:themeFillShade="F2"/>
        <w:spacing w:after="0" w:line="240" w:lineRule="auto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73A3DDA6" w14:textId="70DF967F" w:rsidR="00616D2D" w:rsidRDefault="00616D2D" w:rsidP="00737783"/>
    <w:p w14:paraId="4C9D6871" w14:textId="144CA70F" w:rsidR="00745591" w:rsidRDefault="007E7CD2" w:rsidP="00737783">
      <w:r>
        <w:t xml:space="preserve">En la primera función inicializar UART </w:t>
      </w:r>
      <w:r w:rsidR="00CC6574">
        <w:t>permitimos elegir la velocidad de la línea serie. Para ello hemos tenido en cuenta que para velocidades superiores a 38 400 baudios debemo</w:t>
      </w:r>
      <w:r w:rsidR="00AA65F4">
        <w:t>s</w:t>
      </w:r>
      <w:r w:rsidR="00CC6574">
        <w:t xml:space="preserve"> usar el divisor por 4 en lugar del divisor por 16 para evitar </w:t>
      </w:r>
      <w:r w:rsidR="00AA65F4">
        <w:t xml:space="preserve">un error elevado. Teniendo eso en cuenta seleccionamos el valor de </w:t>
      </w:r>
      <w:r w:rsidR="00AB4BA8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U1BRG </w:t>
      </w:r>
      <w:r w:rsidR="00AB4BA8">
        <w:t xml:space="preserve">con la formula           </w:t>
      </w:r>
      <w:r w:rsidR="00AB4BA8"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5000000</w:t>
      </w:r>
      <w:r w:rsidR="00AB4BA8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AB4BA8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/</w:t>
      </w:r>
      <w:r w:rsidR="00AB4BA8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AB4BA8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="00AB4BA8"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div</w:t>
      </w:r>
      <w:r w:rsidR="00AB4BA8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AB4BA8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="00AB4BA8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baudios</w:t>
      </w:r>
      <w:r w:rsidR="00AB4BA8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="00AB4BA8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AB4BA8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-</w:t>
      </w:r>
      <w:r w:rsidR="00AB4BA8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AB4BA8"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="00AB4BA8">
        <w:t xml:space="preserve"> .</w:t>
      </w:r>
    </w:p>
    <w:p w14:paraId="355B1686" w14:textId="170317C4" w:rsidR="00A8283A" w:rsidRDefault="00656F3D" w:rsidP="00737783">
      <w:r>
        <w:t xml:space="preserve">Tanto la rutina de interrupción como las funciones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getcUART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</w:t>
      </w:r>
      <w:r>
        <w:t xml:space="preserve">y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putsUART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>
        <w:t xml:space="preserve"> han sido vistas y explicadas en clase.</w:t>
      </w:r>
      <w:r w:rsidR="006E0BD5">
        <w:t xml:space="preserve"> </w:t>
      </w:r>
    </w:p>
    <w:p w14:paraId="6CB3782B" w14:textId="15792DF5" w:rsidR="006E0BD5" w:rsidRDefault="006E0BD5" w:rsidP="00737783">
      <w:r>
        <w:t xml:space="preserve">Normalmente los sistemas de comunicaciones </w:t>
      </w:r>
      <w:r w:rsidR="00B8463E">
        <w:t xml:space="preserve">se encuentran haciendo otra cosa y sin hacer nada cuando de repente llega un mensaje. Si el programa está ocupado </w:t>
      </w:r>
      <w:r w:rsidR="006F3C12">
        <w:t xml:space="preserve">y la velocidad es alta es posible que se pierdan caracteres. Las colas solucionan este problema </w:t>
      </w:r>
      <w:r w:rsidR="00D13424">
        <w:t>permitiendo al programa principal leer los caracteres cuando tenga tiempo desde la cola y procesarlos</w:t>
      </w:r>
      <w:r w:rsidR="007C3BCA">
        <w:t xml:space="preserve"> mientras esta sea suficientemente grande para almacenarlos mientras el microprocesador está ocupado</w:t>
      </w:r>
      <w:r w:rsidR="00D13424">
        <w:t xml:space="preserve">. </w:t>
      </w:r>
    </w:p>
    <w:p w14:paraId="3AC50032" w14:textId="1C4683A0" w:rsidR="00E144A8" w:rsidRDefault="00106EA6" w:rsidP="00106EA6">
      <w:pPr>
        <w:pStyle w:val="Heading2"/>
      </w:pPr>
      <w:bookmarkStart w:id="9" w:name="_Toc69474484"/>
      <w:r>
        <w:t>2. Módulo para gestionar la UART1 con colas e interrupciones</w:t>
      </w:r>
      <w:bookmarkEnd w:id="9"/>
    </w:p>
    <w:p w14:paraId="4B18ABC9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/* </w:t>
      </w:r>
    </w:p>
    <w:p w14:paraId="0C83170A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 File:   main2.c</w:t>
      </w:r>
    </w:p>
    <w:p w14:paraId="1C178605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 Author: Fernando &amp; Jorge</w:t>
      </w:r>
    </w:p>
    <w:p w14:paraId="4D7D27CF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</w:t>
      </w:r>
    </w:p>
    <w:p w14:paraId="556D20AA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 Created on 8 April 2021, 12:48</w:t>
      </w:r>
    </w:p>
    <w:p w14:paraId="568B0C3F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*/</w:t>
      </w:r>
    </w:p>
    <w:p w14:paraId="2F61BBB5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536ADB08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&lt;xc.h&gt;</w:t>
      </w:r>
    </w:p>
    <w:p w14:paraId="4561984C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"Pic32Ini.h"</w:t>
      </w:r>
    </w:p>
    <w:p w14:paraId="4C1C8602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"driver_uart.h"</w:t>
      </w:r>
    </w:p>
    <w:p w14:paraId="7D4DD1DD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2D791501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#define PIN_RX 13</w:t>
      </w:r>
    </w:p>
    <w:p w14:paraId="19279BCF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#define PIN_TX 7</w:t>
      </w:r>
    </w:p>
    <w:p w14:paraId="1F9122E0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1DF3BA94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lastRenderedPageBreak/>
        <w:t>int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main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5A214D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void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2A497305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5ECE4395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Configuramos como digitales</w:t>
      </w:r>
    </w:p>
    <w:p w14:paraId="2A0390E2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ANSELB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~(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PIN_RX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|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65D9FB33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7686D034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El pulsador y el rx son entradas</w:t>
      </w:r>
    </w:p>
    <w:p w14:paraId="2CEE64AF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09968E9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85A9C98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73646EA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384B54BA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LEDs apagados</w:t>
      </w:r>
    </w:p>
    <w:p w14:paraId="3CFE359E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7F5BC443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PIN_TX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Transmisor inhabilitado</w:t>
      </w:r>
    </w:p>
    <w:p w14:paraId="7E8544AF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9A8E1A3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</w:p>
    <w:p w14:paraId="3EE511FE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Conectamos U1RX y U1TX</w:t>
      </w:r>
    </w:p>
    <w:p w14:paraId="74F006B3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SYSKEY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0xAA996655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373E0188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SYSKEY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0x556699AA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60CD85A9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U1RXR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3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478D9AA2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RPB7R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E720475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721BA8C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03FE4FA0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Inicializar UART</w:t>
      </w:r>
    </w:p>
    <w:p w14:paraId="4E415A88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InicializarUART1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9600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3C3AF018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3C1996A5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InicializarReloj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3CB50E2F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</w:p>
    <w:p w14:paraId="08EDFD8A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Iniciamos interrupciones</w:t>
      </w:r>
    </w:p>
    <w:p w14:paraId="2D245028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INTCONbits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MVEC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6523CAC6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asm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5A214D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" ei"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</w:p>
    <w:p w14:paraId="2926E945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</w:p>
    <w:p w14:paraId="54CFBFA7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5A214D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40F83D5D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5A214D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5A214D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2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];</w:t>
      </w:r>
    </w:p>
    <w:p w14:paraId="0E56EE82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s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5A214D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'\0'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38089CE9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</w:p>
    <w:p w14:paraId="3D786C83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5A214D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while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5A214D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4FE7BD93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</w:p>
    <w:p w14:paraId="08607E08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c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getcUART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78CFB346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5A214D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c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'\0'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531D7160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s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5A214D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2B934DE9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putsUART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</w:p>
    <w:p w14:paraId="4D20BBE9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</w:p>
    <w:p w14:paraId="7BD5B26E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</w:p>
    <w:p w14:paraId="502B2F87" w14:textId="77777777" w:rsidR="005A214D" w:rsidRPr="005A214D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5A214D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5A214D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5A214D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5A214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23CB3AC4" w14:textId="77777777" w:rsidR="005A214D" w:rsidRPr="000C6EA4" w:rsidRDefault="005A214D" w:rsidP="005A214D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345A6FD8" w14:textId="06DED405" w:rsidR="00852BC3" w:rsidRDefault="00852BC3" w:rsidP="00A92C91">
      <w:r>
        <w:t xml:space="preserve">Para probar el driver de la UART con el buffer circular vamos a crear un programa que haga eco. </w:t>
      </w:r>
    </w:p>
    <w:p w14:paraId="2D7867A2" w14:textId="2C108A0D" w:rsidR="00C43117" w:rsidRDefault="00C43117" w:rsidP="00A92C91">
      <w:r>
        <w:t xml:space="preserve">Para utilizar </w:t>
      </w:r>
      <w:r w:rsidR="009F1782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putsUART</w:t>
      </w:r>
      <w:r w:rsidR="009F1782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="009F1782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s</w:t>
      </w:r>
      <w:r w:rsidR="009F1782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>
        <w:t xml:space="preserve">que está diseñada para enviar </w:t>
      </w:r>
      <w:r w:rsidR="009F1782">
        <w:t xml:space="preserve">cadenas y poder enviar caracteres, simplemente creamos una cadena de tamaño 2 con el carácter deseado y </w:t>
      </w:r>
      <w:r w:rsidR="009F1782"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>'\0'</w:t>
      </w:r>
      <w:r w:rsidR="009F1782">
        <w:t xml:space="preserve">. </w:t>
      </w:r>
      <w:r w:rsidR="00FD7967">
        <w:t xml:space="preserve"> Por otro lado, </w:t>
      </w:r>
      <w:r w:rsidR="00FD7967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getcUART</w:t>
      </w:r>
      <w:r w:rsidR="00FD7967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</w:t>
      </w:r>
      <w:r w:rsidR="00FD7967">
        <w:t xml:space="preserve">ya está diseñada para recibir un carácter. </w:t>
      </w:r>
      <w:r w:rsidR="00D779B7">
        <w:t>Comprobamos utilizando PuTTY que</w:t>
      </w:r>
      <w:r w:rsidR="00BF07CA">
        <w:t xml:space="preserve"> se</w:t>
      </w:r>
      <w:r w:rsidR="00FD7967">
        <w:t xml:space="preserve"> recibe el carácter del teclado y lo </w:t>
      </w:r>
      <w:r w:rsidR="00C80FE5">
        <w:t>envía por</w:t>
      </w:r>
      <w:r w:rsidR="00FD7967">
        <w:t xml:space="preserve"> la UART</w:t>
      </w:r>
      <w:r w:rsidR="007032B2">
        <w:t>.</w:t>
      </w:r>
    </w:p>
    <w:p w14:paraId="567AEF53" w14:textId="43273CA3" w:rsidR="00BF07CA" w:rsidRPr="00A92C91" w:rsidRDefault="00BF07CA" w:rsidP="00BF07CA">
      <w:pPr>
        <w:jc w:val="center"/>
      </w:pPr>
      <w:r>
        <w:rPr>
          <w:noProof/>
        </w:rPr>
        <w:drawing>
          <wp:inline distT="0" distB="0" distL="0" distR="0" wp14:anchorId="534E1719" wp14:editId="0DFADC32">
            <wp:extent cx="4763386" cy="7818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021" cy="7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AEF1" w14:textId="77777777" w:rsidR="00467B05" w:rsidRDefault="00467B0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14813845" w14:textId="63AE33E8" w:rsidR="00BC0C9A" w:rsidRDefault="00BC0C9A" w:rsidP="00106EA6">
      <w:pPr>
        <w:pStyle w:val="Heading2"/>
      </w:pPr>
      <w:bookmarkStart w:id="10" w:name="_Toc69474485"/>
      <w:r>
        <w:lastRenderedPageBreak/>
        <w:t xml:space="preserve">3. Bluetooth bit </w:t>
      </w:r>
      <w:r w:rsidR="00106EA6">
        <w:t>W</w:t>
      </w:r>
      <w:r>
        <w:t>hacker</w:t>
      </w:r>
      <w:bookmarkEnd w:id="10"/>
    </w:p>
    <w:p w14:paraId="2D0A3BE6" w14:textId="1FC8F7FF" w:rsidR="00467B05" w:rsidRDefault="009E3C1A" w:rsidP="00467B05">
      <w:r>
        <w:t>Finalmente vamos a crear un programa para poder controlar los pines de la tarjeta desde el PC o el móvil.</w:t>
      </w:r>
    </w:p>
    <w:p w14:paraId="7BDEA39C" w14:textId="40C8BDA7" w:rsidR="00D14CEB" w:rsidRDefault="00D14CEB" w:rsidP="00467B05">
      <w:r>
        <w:t xml:space="preserve">A </w:t>
      </w:r>
      <w:r w:rsidR="00F04452">
        <w:t>continuación,</w:t>
      </w:r>
      <w:r>
        <w:t xml:space="preserve"> </w:t>
      </w:r>
      <w:r w:rsidR="00016438">
        <w:t>se presentan los comandos a utilizar.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CE2" w14:paraId="59B1A2C1" w14:textId="77777777" w:rsidTr="000F3CE2">
        <w:trPr>
          <w:trHeight w:val="1371"/>
        </w:trPr>
        <w:tc>
          <w:tcPr>
            <w:tcW w:w="9736" w:type="dxa"/>
            <w:vAlign w:val="center"/>
          </w:tcPr>
          <w:p w14:paraId="54C8DA68" w14:textId="00FB8C91" w:rsidR="000F3CE2" w:rsidRPr="000F3CE2" w:rsidRDefault="000F3CE2" w:rsidP="000F3CE2">
            <w:pPr>
              <w:spacing w:line="276" w:lineRule="auto"/>
              <w:jc w:val="left"/>
              <w:rPr>
                <w:sz w:val="24"/>
                <w:szCs w:val="24"/>
              </w:rPr>
            </w:pPr>
            <w:r w:rsidRPr="000F3CE2">
              <w:rPr>
                <w:sz w:val="24"/>
                <w:szCs w:val="24"/>
              </w:rPr>
              <w:t xml:space="preserve">PD (de </w:t>
            </w:r>
            <w:r w:rsidRPr="000F3CE2">
              <w:rPr>
                <w:b/>
                <w:bCs/>
                <w:sz w:val="24"/>
                <w:szCs w:val="24"/>
              </w:rPr>
              <w:t>Pin Direction</w:t>
            </w:r>
            <w:r w:rsidRPr="000F3CE2">
              <w:rPr>
                <w:sz w:val="24"/>
                <w:szCs w:val="24"/>
              </w:rPr>
              <w:t xml:space="preserve">). Selecciona la dirección de un pin. </w:t>
            </w:r>
          </w:p>
          <w:p w14:paraId="386F9B07" w14:textId="77777777" w:rsidR="000F3CE2" w:rsidRPr="00C520C4" w:rsidRDefault="000F3CE2" w:rsidP="000F3CE2">
            <w:pPr>
              <w:spacing w:line="276" w:lineRule="auto"/>
              <w:jc w:val="left"/>
              <w:rPr>
                <w:b/>
                <w:bCs/>
                <w:color w:val="4472C4" w:themeColor="accent1"/>
              </w:rPr>
            </w:pPr>
            <w:r w:rsidRPr="00C520C4">
              <w:rPr>
                <w:b/>
                <w:bCs/>
                <w:color w:val="4472C4" w:themeColor="accent1"/>
              </w:rPr>
              <w:t>PD,&lt;puerto&gt;,&lt;pin&gt;,&lt;dirección&gt;\n.</w:t>
            </w:r>
          </w:p>
          <w:p w14:paraId="40961BB4" w14:textId="39B69DD3" w:rsidR="000F3CE2" w:rsidRDefault="000F3CE2" w:rsidP="000F3CE2">
            <w:pPr>
              <w:spacing w:line="276" w:lineRule="auto"/>
              <w:jc w:val="left"/>
            </w:pPr>
            <w:r>
              <w:t>El comando retornará "OK\n" si los parámetros son correctos o "Error\n" si no lo son</w:t>
            </w:r>
          </w:p>
        </w:tc>
      </w:tr>
      <w:tr w:rsidR="000F3CE2" w14:paraId="1C04616F" w14:textId="77777777" w:rsidTr="000F3CE2">
        <w:trPr>
          <w:trHeight w:val="1278"/>
        </w:trPr>
        <w:tc>
          <w:tcPr>
            <w:tcW w:w="9736" w:type="dxa"/>
            <w:vAlign w:val="center"/>
          </w:tcPr>
          <w:p w14:paraId="44D5F4FA" w14:textId="03ED9E86" w:rsidR="000F3CE2" w:rsidRPr="000F3CE2" w:rsidRDefault="000F3CE2" w:rsidP="000F3CE2">
            <w:pPr>
              <w:spacing w:line="276" w:lineRule="auto"/>
              <w:jc w:val="left"/>
              <w:rPr>
                <w:sz w:val="24"/>
                <w:szCs w:val="24"/>
              </w:rPr>
            </w:pPr>
            <w:r w:rsidRPr="000F3CE2">
              <w:rPr>
                <w:sz w:val="24"/>
                <w:szCs w:val="24"/>
              </w:rPr>
              <w:t xml:space="preserve">PI (de </w:t>
            </w:r>
            <w:r w:rsidRPr="000F3CE2">
              <w:rPr>
                <w:b/>
                <w:bCs/>
                <w:sz w:val="24"/>
                <w:szCs w:val="24"/>
              </w:rPr>
              <w:t>Pin Input</w:t>
            </w:r>
            <w:r w:rsidRPr="000F3CE2">
              <w:rPr>
                <w:sz w:val="24"/>
                <w:szCs w:val="24"/>
              </w:rPr>
              <w:t>). Devuelve el estado de un pin.</w:t>
            </w:r>
          </w:p>
          <w:p w14:paraId="5F23EBD1" w14:textId="77777777" w:rsidR="000F3CE2" w:rsidRPr="00C520C4" w:rsidRDefault="000F3CE2" w:rsidP="000F3CE2">
            <w:pPr>
              <w:spacing w:line="276" w:lineRule="auto"/>
              <w:jc w:val="left"/>
              <w:rPr>
                <w:b/>
                <w:bCs/>
                <w:color w:val="4472C4" w:themeColor="accent1"/>
              </w:rPr>
            </w:pPr>
            <w:r w:rsidRPr="00C520C4">
              <w:rPr>
                <w:b/>
                <w:bCs/>
                <w:color w:val="4472C4" w:themeColor="accent1"/>
              </w:rPr>
              <w:t>PI,&lt;puerto&gt;,&lt;pin&gt;\n.</w:t>
            </w:r>
          </w:p>
          <w:p w14:paraId="0EBDA234" w14:textId="592676FE" w:rsidR="000F3CE2" w:rsidRDefault="000F3CE2" w:rsidP="000F3CE2">
            <w:pPr>
              <w:spacing w:line="276" w:lineRule="auto"/>
              <w:jc w:val="left"/>
            </w:pPr>
            <w:r>
              <w:t>El comando retornará "PI,1\n" si el pin está a 1, "PI,0\n" si el pin está a 0 o "Error\n"</w:t>
            </w:r>
          </w:p>
        </w:tc>
      </w:tr>
      <w:tr w:rsidR="000F3CE2" w14:paraId="6DE56172" w14:textId="77777777" w:rsidTr="000F3CE2">
        <w:trPr>
          <w:trHeight w:val="1395"/>
        </w:trPr>
        <w:tc>
          <w:tcPr>
            <w:tcW w:w="9736" w:type="dxa"/>
            <w:vAlign w:val="center"/>
          </w:tcPr>
          <w:p w14:paraId="1C88A561" w14:textId="4DE736B2" w:rsidR="000F3CE2" w:rsidRPr="000F3CE2" w:rsidRDefault="000F3CE2" w:rsidP="000F3CE2">
            <w:pPr>
              <w:spacing w:line="276" w:lineRule="auto"/>
              <w:jc w:val="left"/>
              <w:rPr>
                <w:sz w:val="24"/>
                <w:szCs w:val="24"/>
              </w:rPr>
            </w:pPr>
            <w:r w:rsidRPr="000F3CE2">
              <w:rPr>
                <w:sz w:val="24"/>
                <w:szCs w:val="24"/>
              </w:rPr>
              <w:t xml:space="preserve">PO (de </w:t>
            </w:r>
            <w:r w:rsidRPr="000F3CE2">
              <w:rPr>
                <w:b/>
                <w:bCs/>
                <w:sz w:val="24"/>
                <w:szCs w:val="24"/>
              </w:rPr>
              <w:t>Pin Output</w:t>
            </w:r>
            <w:r w:rsidRPr="000F3CE2">
              <w:rPr>
                <w:sz w:val="24"/>
                <w:szCs w:val="24"/>
              </w:rPr>
              <w:t xml:space="preserve">). Cambia el estado de un pin. </w:t>
            </w:r>
          </w:p>
          <w:p w14:paraId="413D3189" w14:textId="77777777" w:rsidR="000F3CE2" w:rsidRPr="00C520C4" w:rsidRDefault="000F3CE2" w:rsidP="000F3CE2">
            <w:pPr>
              <w:spacing w:line="276" w:lineRule="auto"/>
              <w:jc w:val="left"/>
              <w:rPr>
                <w:b/>
                <w:bCs/>
                <w:color w:val="4472C4" w:themeColor="accent1"/>
              </w:rPr>
            </w:pPr>
            <w:r w:rsidRPr="00C520C4">
              <w:rPr>
                <w:b/>
                <w:bCs/>
                <w:color w:val="4472C4" w:themeColor="accent1"/>
              </w:rPr>
              <w:t>PO,&lt;puerto&gt;,&lt;pin&gt;,&lt;valor&gt;\n.</w:t>
            </w:r>
          </w:p>
          <w:p w14:paraId="6F1AB02B" w14:textId="63A2308E" w:rsidR="000F3CE2" w:rsidRDefault="000F3CE2" w:rsidP="000F3CE2">
            <w:pPr>
              <w:spacing w:line="276" w:lineRule="auto"/>
              <w:jc w:val="left"/>
            </w:pPr>
            <w:r>
              <w:t>El comando retornará "OK\n" si los parámetros son correctos o "Error\n" si no lo son</w:t>
            </w:r>
          </w:p>
        </w:tc>
      </w:tr>
    </w:tbl>
    <w:p w14:paraId="54C868DB" w14:textId="77777777" w:rsidR="000F3CE2" w:rsidRDefault="000F3CE2" w:rsidP="00A134D4"/>
    <w:p w14:paraId="09776CD0" w14:textId="46F2342C" w:rsidR="00A134D4" w:rsidRDefault="00A134D4" w:rsidP="00A134D4">
      <w:r>
        <w:t>&lt;puerto&gt; es la letra A, B o C según el puerto al que pertenezca el pin que queremos cambiar.</w:t>
      </w:r>
    </w:p>
    <w:p w14:paraId="459612F2" w14:textId="0E067D02" w:rsidR="00A134D4" w:rsidRDefault="00A134D4" w:rsidP="00A134D4">
      <w:r>
        <w:t>&lt;pin&gt; es el número del pin que queremos cambiar, expresado en hexadecimal (0 a F).</w:t>
      </w:r>
    </w:p>
    <w:p w14:paraId="2961AE46" w14:textId="56991701" w:rsidR="00A134D4" w:rsidRDefault="00A134D4" w:rsidP="00A134D4">
      <w:r>
        <w:t>&lt;dirección&gt; es 0 para salida o 1 para entrada.</w:t>
      </w:r>
    </w:p>
    <w:p w14:paraId="48C3757A" w14:textId="276B707A" w:rsidR="00367E98" w:rsidRDefault="00367E98" w:rsidP="00367E98">
      <w:r>
        <w:t>&lt;valor&gt; es 1 o 0 según el valor que queramos poner en el pin.</w:t>
      </w:r>
    </w:p>
    <w:p w14:paraId="5FC6C6C5" w14:textId="77777777" w:rsidR="000F3CE2" w:rsidRDefault="000F3CE2" w:rsidP="00367E98"/>
    <w:p w14:paraId="23E1416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/* </w:t>
      </w:r>
    </w:p>
    <w:p w14:paraId="1397A9E6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 File:   main3.c</w:t>
      </w:r>
    </w:p>
    <w:p w14:paraId="3C5D91F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 Author: jorge</w:t>
      </w:r>
    </w:p>
    <w:p w14:paraId="6CB61137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</w:t>
      </w:r>
    </w:p>
    <w:p w14:paraId="1FBF4C51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 Created on 09 April 2021, 10:54</w:t>
      </w:r>
    </w:p>
    <w:p w14:paraId="08DF711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*/</w:t>
      </w:r>
    </w:p>
    <w:p w14:paraId="7F02DCB1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2BD961DF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&lt;xc.h&gt;</w:t>
      </w:r>
    </w:p>
    <w:p w14:paraId="4D8C6D5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"Pic32Ini.h"</w:t>
      </w:r>
    </w:p>
    <w:p w14:paraId="1F4ABD4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#include "driver_uart.h"</w:t>
      </w:r>
    </w:p>
    <w:p w14:paraId="114D1D0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565E3D4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#define PIN_RX 13</w:t>
      </w:r>
    </w:p>
    <w:p w14:paraId="78628491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4000"/>
          <w:sz w:val="20"/>
          <w:szCs w:val="20"/>
          <w:lang w:val="en-GB" w:eastAsia="es-ES"/>
        </w:rPr>
        <w:t>#define PIN_TX 7</w:t>
      </w:r>
    </w:p>
    <w:p w14:paraId="7684A77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45D0EEE1" w14:textId="77777777" w:rsidR="00F04452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void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</w:t>
      </w:r>
    </w:p>
    <w:p w14:paraId="5A192C36" w14:textId="2BCF2BD2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12C2057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putsUART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"Error\n"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</w:p>
    <w:p w14:paraId="385749C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07B6BBC1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84D87C6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convertPin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215E744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s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&gt;=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48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&amp;&amp;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57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</w:p>
    <w:p w14:paraId="3FA0586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-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48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56B7A1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s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&gt;=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65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&amp;&amp;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70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</w:p>
    <w:p w14:paraId="0737EA66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-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65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+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7281251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-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275356F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433B00C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499A29C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lastRenderedPageBreak/>
        <w:t>void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executeCommand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*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3A41ED2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E337837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Comrpobar formato</w:t>
      </w:r>
    </w:p>
    <w:p w14:paraId="67978C4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'P'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||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2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','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||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4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','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3BEE5A4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4209929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4493A9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0859923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</w:p>
    <w:p w14:paraId="6F4C10C3" w14:textId="77777777" w:rsidR="00C523DE" w:rsidRPr="00C80FE5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b/>
          <w:bCs/>
          <w:noProof/>
          <w:color w:val="008080"/>
          <w:sz w:val="24"/>
          <w:szCs w:val="24"/>
          <w:lang w:val="en-GB" w:eastAsia="es-ES"/>
        </w:rPr>
      </w:pPr>
      <w:r w:rsidRPr="00C80FE5">
        <w:rPr>
          <w:rFonts w:ascii="Courier New" w:eastAsia="Times New Roman" w:hAnsi="Courier New" w:cs="Courier New"/>
          <w:b/>
          <w:bCs/>
          <w:noProof/>
          <w:color w:val="008080"/>
          <w:sz w:val="24"/>
          <w:szCs w:val="24"/>
          <w:lang w:val="en-GB" w:eastAsia="es-ES"/>
        </w:rPr>
        <w:t xml:space="preserve">///PD///    </w:t>
      </w:r>
    </w:p>
    <w:p w14:paraId="542C0A8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'D'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389D3A2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2CCEB3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Comrpobar formato</w:t>
      </w:r>
    </w:p>
    <w:p w14:paraId="0A67AEC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6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','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||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8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'\n'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46A8414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3FDC90A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BA73C9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29CCAE2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2C4299B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Leer valores</w:t>
      </w:r>
    </w:p>
    <w:p w14:paraId="1210B3A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3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];</w:t>
      </w:r>
    </w:p>
    <w:p w14:paraId="25C8551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convertPin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5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]);</w:t>
      </w:r>
    </w:p>
    <w:p w14:paraId="1175749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62070D96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pin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-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43A124EF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1812BED1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222F112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02B2962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1836655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dir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convertPin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7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]);</w:t>
      </w:r>
    </w:p>
    <w:p w14:paraId="79DA0C3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3D13ED3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dir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&amp;&amp;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dir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407FBF87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7FE37D7F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55528113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592E8D31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69EB8217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Cambiar modo del pin</w:t>
      </w:r>
    </w:p>
    <w:p w14:paraId="0AEA9EC6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puerto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>'A'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65D9D36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dir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</w:p>
    <w:p w14:paraId="7090804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TRISACLR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7295AD1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</w:p>
    <w:p w14:paraId="731DEC8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TRISASET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5E08A2A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'B'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0C55D5B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dir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</w:p>
    <w:p w14:paraId="53F5760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TRISBCLR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ABE81A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</w:p>
    <w:p w14:paraId="4980AE9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TRISBSET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68B6EFA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'C'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4D1401B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dir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</w:p>
    <w:p w14:paraId="139226C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TRISCCLR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68E6E966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</w:p>
    <w:p w14:paraId="7D94DBF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TRISCSET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52C7CB3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55CB6B8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77E8C127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3746EE5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3731DB6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EBB559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putsUART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"OK\n"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</w:p>
    <w:p w14:paraId="43D0354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259915C7" w14:textId="77777777" w:rsidR="00C523DE" w:rsidRPr="00C80FE5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b/>
          <w:bCs/>
          <w:noProof/>
          <w:color w:val="008080"/>
          <w:sz w:val="24"/>
          <w:szCs w:val="24"/>
          <w:lang w:val="en-GB" w:eastAsia="es-ES"/>
        </w:rPr>
      </w:pPr>
      <w:r w:rsidRPr="00C80FE5">
        <w:rPr>
          <w:rFonts w:ascii="Courier New" w:eastAsia="Times New Roman" w:hAnsi="Courier New" w:cs="Courier New"/>
          <w:b/>
          <w:bCs/>
          <w:noProof/>
          <w:color w:val="008080"/>
          <w:sz w:val="24"/>
          <w:szCs w:val="24"/>
          <w:lang w:val="en-GB" w:eastAsia="es-ES"/>
        </w:rPr>
        <w:t xml:space="preserve">///PI///        </w:t>
      </w:r>
    </w:p>
    <w:p w14:paraId="7CE5281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'I'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7E40E2E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1A4DE096" w14:textId="45E72915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Co</w:t>
      </w:r>
      <w:r w:rsidR="00C80FE5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m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p</w:t>
      </w:r>
      <w:r w:rsidR="00C80FE5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r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obar formato</w:t>
      </w:r>
    </w:p>
    <w:p w14:paraId="38AD892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lastRenderedPageBreak/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6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'\n'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74743D0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2A56A397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58CEB48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0CF1066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1590337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Leer valores</w:t>
      </w:r>
    </w:p>
    <w:p w14:paraId="5813ABC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3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];</w:t>
      </w:r>
    </w:p>
    <w:p w14:paraId="05B1F70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convertPin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5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]);</w:t>
      </w:r>
    </w:p>
    <w:p w14:paraId="175F1D3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36F1888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pin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-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6B0E5A1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20A2D1B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215322B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0D6838F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725D940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B048A8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Leer le pin</w:t>
      </w:r>
    </w:p>
    <w:p w14:paraId="48439A6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v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6486A207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'A'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1C02CD1F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v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PORTA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&gt;&gt;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3283EB4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'B'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09E6453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v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PORTB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&gt;&gt;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61FACFF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'C'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6E09D16F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v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PORTC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&gt;&gt;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9B475D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6B190C1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3AF1086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4BDB0BD6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2D61FD17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233727D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s_ret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5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];</w:t>
      </w:r>
    </w:p>
    <w:p w14:paraId="1600E7D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s_ret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'P'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3BCB9A9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s_ret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'I'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CF6917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s_ret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2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','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6A381AD6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s_ret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3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v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+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48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56A66F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s_ret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4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'\n'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5DFC3EA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putsUART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s_ret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</w:p>
    <w:p w14:paraId="30FBBC3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446FA0DB" w14:textId="77777777" w:rsidR="00C523DE" w:rsidRPr="00C80FE5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b/>
          <w:bCs/>
          <w:noProof/>
          <w:color w:val="008080"/>
          <w:sz w:val="24"/>
          <w:szCs w:val="24"/>
          <w:lang w:val="en-GB" w:eastAsia="es-ES"/>
        </w:rPr>
      </w:pPr>
      <w:r w:rsidRPr="00C80FE5">
        <w:rPr>
          <w:rFonts w:ascii="Courier New" w:eastAsia="Times New Roman" w:hAnsi="Courier New" w:cs="Courier New"/>
          <w:b/>
          <w:bCs/>
          <w:noProof/>
          <w:color w:val="008080"/>
          <w:sz w:val="24"/>
          <w:szCs w:val="24"/>
          <w:lang w:val="en-GB" w:eastAsia="es-ES"/>
        </w:rPr>
        <w:t xml:space="preserve">///PO///    </w:t>
      </w:r>
    </w:p>
    <w:p w14:paraId="097AD17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'O'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47C2AF4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12CA0F1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Comrpobar formato</w:t>
      </w:r>
    </w:p>
    <w:p w14:paraId="6CB2450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6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','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||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8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'\n'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0E0E8BD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5F1855D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43A291B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4EBD0D8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45BD753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GB" w:eastAsia="es-ES"/>
        </w:rPr>
        <w:t>// Leer valores</w:t>
      </w:r>
    </w:p>
    <w:p w14:paraId="1045E7F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char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3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];</w:t>
      </w:r>
    </w:p>
    <w:p w14:paraId="64E1B32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convertPin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5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]);</w:t>
      </w:r>
    </w:p>
    <w:p w14:paraId="41A365C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3484E92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pin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-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69F2215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08F4DC3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34B1283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0B61621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31FD9D9F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valor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convertPin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7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]);</w:t>
      </w:r>
    </w:p>
    <w:p w14:paraId="6994A13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5FAC87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valor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&amp;&amp;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valor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00E9BAF4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resultError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21B5D2D2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return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7659443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6EF5A8BD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61574D73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lastRenderedPageBreak/>
        <w:t xml:space="preserve">    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Poner el valor adecuado</w:t>
      </w:r>
    </w:p>
    <w:p w14:paraId="6D43191B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puerto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>'A'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{</w:t>
      </w:r>
    </w:p>
    <w:p w14:paraId="422702F7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if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valor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</w:p>
    <w:p w14:paraId="6DA995C5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LATACLR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pin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1DE390D1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</w:p>
    <w:p w14:paraId="3E376B4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LATASET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6F1B7C5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'B'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0C7D6DD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valor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</w:p>
    <w:p w14:paraId="42EAD9E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LATBCLR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46B6006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</w:p>
    <w:p w14:paraId="4F3A63E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LATBSET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0E188C9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puerto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'C'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5ED70CC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valor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</w:p>
    <w:p w14:paraId="7B11C21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LATCCLR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734F2AF1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</w:p>
    <w:p w14:paraId="3F2F49E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LATCSET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&lt;&lt;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pin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1431E6A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5969503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3836D10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return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29FECAB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2EB3DD5F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</w:p>
    <w:p w14:paraId="454047E6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putsUART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"OK\n"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</w:p>
    <w:p w14:paraId="4E1319D8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4DD364C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else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41CD58E4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resultError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7DD80AA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641E859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}</w:t>
      </w:r>
    </w:p>
    <w:p w14:paraId="01F887C5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367D38B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main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void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7CF61F3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0917BA07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Configuramos como digitales</w:t>
      </w:r>
    </w:p>
    <w:p w14:paraId="6E485191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ANSELB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&amp;=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~(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PIN_RX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|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PIN_TX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676E1C43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063F2876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El pulsador y el rx son entradas</w:t>
      </w:r>
    </w:p>
    <w:p w14:paraId="3FFFDC7B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55BA3B91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PIN_RX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648BFE31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TRISC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69A399CE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44506547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LEDs apagados</w:t>
      </w:r>
    </w:p>
    <w:p w14:paraId="5B4A2EC8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LATA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47F18E44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LATB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&lt;&lt;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PIN_TX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Transmisor inhabilitado</w:t>
      </w:r>
    </w:p>
    <w:p w14:paraId="18EB97DA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LATC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0xF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12D552C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63293DB1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Conectamos U1RX y U1TX</w:t>
      </w:r>
    </w:p>
    <w:p w14:paraId="40309EC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SYSKEY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0xAA996655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2448B660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SYSKEY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0x556699AA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1489588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U1RXR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3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741693E6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RPB7R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134E2BB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SYSKEY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0x0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4EAE34C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421E9966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Inicializar UART</w:t>
      </w:r>
    </w:p>
    <w:p w14:paraId="2AEFC023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InicializarUART1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9600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4AAACFA3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15EC80A7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InicializarReloj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();</w:t>
      </w:r>
    </w:p>
    <w:p w14:paraId="2D103161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61431E3E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Iniciamos interrupciones</w:t>
      </w:r>
    </w:p>
    <w:p w14:paraId="66EC1FB7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INTCONbits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.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MVEC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0B899E9A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asm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s-ES"/>
        </w:rPr>
        <w:t>" ei"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);</w:t>
      </w:r>
    </w:p>
    <w:p w14:paraId="39963BBC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537E6134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c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3263F3CA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</w:p>
    <w:p w14:paraId="3F8C5570" w14:textId="04C3C75E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lastRenderedPageBreak/>
        <w:t xml:space="preserve">    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[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10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];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// El comando m</w:t>
      </w:r>
      <w:r w:rsidR="00C80FE5"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 xml:space="preserve">ás </w:t>
      </w:r>
      <w:r w:rsidRPr="000C6EA4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es-ES"/>
        </w:rPr>
        <w:t>largo ocupa 9</w:t>
      </w:r>
    </w:p>
    <w:p w14:paraId="05B6875A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C523DE">
        <w:rPr>
          <w:rFonts w:ascii="Courier New" w:eastAsia="Times New Roman" w:hAnsi="Courier New" w:cs="Courier New"/>
          <w:noProof/>
          <w:color w:val="8000FF"/>
          <w:sz w:val="20"/>
          <w:szCs w:val="20"/>
          <w:lang w:val="en-GB" w:eastAsia="es-ES"/>
        </w:rPr>
        <w:t>int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icab_s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0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46733D1E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4DFC954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while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FF8000"/>
          <w:sz w:val="20"/>
          <w:szCs w:val="20"/>
          <w:lang w:val="en-GB" w:eastAsia="es-ES"/>
        </w:rPr>
        <w:t>1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6DF83F93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67ABE8BB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c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getcUART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();</w:t>
      </w:r>
    </w:p>
    <w:p w14:paraId="490C315D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c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!=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'\0'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73CE980C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57ABE757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[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icab_s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]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c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;</w:t>
      </w:r>
    </w:p>
    <w:p w14:paraId="78D6CC7E" w14:textId="15C59502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icab_s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++;</w:t>
      </w:r>
    </w:p>
    <w:p w14:paraId="63700072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</w:p>
    <w:p w14:paraId="5ACE0D39" w14:textId="7777777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</w:t>
      </w:r>
      <w:r w:rsidRPr="00C523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GB" w:eastAsia="es-ES"/>
        </w:rPr>
        <w:t>if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c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==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GB" w:eastAsia="es-ES"/>
        </w:rPr>
        <w:t>'\n'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{</w:t>
      </w:r>
    </w:p>
    <w:p w14:paraId="2DDE2E8E" w14:textId="09962757" w:rsidR="00C523DE" w:rsidRPr="00C523DE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    executeCommand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(</w:t>
      </w: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>s</w:t>
      </w:r>
      <w:r w:rsidRPr="00C523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GB" w:eastAsia="es-ES"/>
        </w:rPr>
        <w:t>);</w:t>
      </w:r>
    </w:p>
    <w:p w14:paraId="3FACD82D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C523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GB" w:eastAsia="es-ES"/>
        </w:rPr>
        <w:t xml:space="preserve">               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icab_s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=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64EE00F9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19A84D5D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68ACBAC1" w14:textId="77777777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45857360" w14:textId="3575ADDB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   </w:t>
      </w:r>
      <w:r w:rsidRPr="000C6EA4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es-ES"/>
        </w:rPr>
        <w:t>return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Pr="000C6EA4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es-ES"/>
        </w:rPr>
        <w:t>0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;</w:t>
      </w:r>
    </w:p>
    <w:p w14:paraId="2BA80DFB" w14:textId="0E40197A" w:rsidR="00C523DE" w:rsidRPr="000C6EA4" w:rsidRDefault="00C523DE" w:rsidP="00C523DE">
      <w:pPr>
        <w:shd w:val="clear" w:color="auto" w:fill="F2F2F2" w:themeFill="background1" w:themeFillShade="F2"/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</w:pP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}</w:t>
      </w:r>
    </w:p>
    <w:p w14:paraId="5606E7B2" w14:textId="77777777" w:rsidR="005A214D" w:rsidRPr="005A214D" w:rsidRDefault="005A214D" w:rsidP="005A214D"/>
    <w:p w14:paraId="3B88CFFF" w14:textId="4211DAFD" w:rsidR="00F72F73" w:rsidRDefault="00F04452" w:rsidP="003F3C8B">
      <w:r>
        <w:t xml:space="preserve">Como vemos en el </w:t>
      </w:r>
      <w:r w:rsidR="00C80FE5">
        <w:t>último</w:t>
      </w:r>
      <w:r>
        <w:t xml:space="preserve"> while, toda la lógica del programa se encuentra en la función 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executeCommand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*</w:t>
      </w:r>
      <w:r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s</w:t>
      </w:r>
      <w:r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>
        <w:t xml:space="preserve"> que actúa al presionar enter. Para facilitar la conversión </w:t>
      </w:r>
      <w:r w:rsidR="003F3C8B">
        <w:t xml:space="preserve">ASCII hemos creado también la función </w:t>
      </w:r>
      <w:r w:rsidR="003F3C8B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>convertPin</w:t>
      </w:r>
      <w:r w:rsidR="003F3C8B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(</w:t>
      </w:r>
      <w:r w:rsidR="003F3C8B" w:rsidRPr="000C6EA4">
        <w:rPr>
          <w:rFonts w:ascii="Courier New" w:eastAsia="Times New Roman" w:hAnsi="Courier New" w:cs="Courier New"/>
          <w:noProof/>
          <w:color w:val="8000FF"/>
          <w:sz w:val="20"/>
          <w:szCs w:val="20"/>
          <w:lang w:eastAsia="es-ES"/>
        </w:rPr>
        <w:t>char</w:t>
      </w:r>
      <w:r w:rsidR="003F3C8B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s</w:t>
      </w:r>
      <w:r w:rsidR="003F3C8B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>)</w:t>
      </w:r>
      <w:r w:rsidR="003F3C8B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</w:t>
      </w:r>
      <w:r w:rsidR="003F3C8B" w:rsidRPr="00375C70">
        <w:t xml:space="preserve">y la función </w:t>
      </w:r>
      <w:r w:rsidR="00375C70">
        <w:t>v</w:t>
      </w:r>
      <w:r w:rsidR="00375C70" w:rsidRPr="000C6EA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t xml:space="preserve"> resultError</w:t>
      </w:r>
      <w:r w:rsidR="00375C70" w:rsidRPr="000C6EA4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es-ES"/>
        </w:rPr>
        <w:t xml:space="preserve">() </w:t>
      </w:r>
      <w:r w:rsidR="003F3C8B" w:rsidRPr="00375C70">
        <w:t xml:space="preserve">para </w:t>
      </w:r>
      <w:r w:rsidR="00375C70" w:rsidRPr="00375C70">
        <w:t>escribir error.</w:t>
      </w:r>
    </w:p>
    <w:p w14:paraId="51F61F2C" w14:textId="77777777" w:rsidR="00794622" w:rsidRDefault="00F72F73" w:rsidP="003F3C8B">
      <w:r>
        <w:t>Consultando la tabla ASCII vemos que los número se encuentran entre las posiciones 48</w:t>
      </w:r>
      <w:r w:rsidR="00794622">
        <w:t xml:space="preserve"> </w:t>
      </w:r>
      <w:r w:rsidR="00F00AA0">
        <w:t xml:space="preserve">y 57 de la tabla y las letras </w:t>
      </w:r>
      <w:r w:rsidR="00794622">
        <w:t>a partir de la 65.</w:t>
      </w:r>
    </w:p>
    <w:p w14:paraId="33B732D4" w14:textId="7C6EDE8A" w:rsidR="00190DDB" w:rsidRPr="00190DDB" w:rsidRDefault="00190DDB" w:rsidP="00190DDB">
      <w:pPr>
        <w:pStyle w:val="Heading3"/>
      </w:pPr>
      <w:bookmarkStart w:id="11" w:name="_Toc69474486"/>
      <w:r w:rsidRPr="00190DDB">
        <w:t>executeCommand(char* s)</w:t>
      </w:r>
      <w:bookmarkEnd w:id="11"/>
    </w:p>
    <w:p w14:paraId="751ED9F9" w14:textId="65905F36" w:rsidR="00616D2D" w:rsidRDefault="00202DE2" w:rsidP="00190D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68972A91" wp14:editId="441451A2">
                <wp:simplePos x="0" y="0"/>
                <wp:positionH relativeFrom="margin">
                  <wp:align>right</wp:align>
                </wp:positionH>
                <wp:positionV relativeFrom="paragraph">
                  <wp:posOffset>1036541</wp:posOffset>
                </wp:positionV>
                <wp:extent cx="3235960" cy="1017270"/>
                <wp:effectExtent l="0" t="0" r="254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96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2B091" w14:textId="413E3D84" w:rsidR="00202DE2" w:rsidRDefault="00720491" w:rsidP="00720491">
                            <w:pPr>
                              <w:jc w:val="left"/>
                            </w:pPr>
                            <w:r>
                              <w:t>Probamos varios comandos.</w:t>
                            </w:r>
                          </w:p>
                          <w:p w14:paraId="0BCAB9C9" w14:textId="013ACB6D" w:rsidR="00720491" w:rsidRDefault="00720491" w:rsidP="00720491">
                            <w:pPr>
                              <w:jc w:val="left"/>
                            </w:pPr>
                            <w:r>
                              <w:t>En clase se probó mas exhaustivamente comprobando el estado de un pulsador, encendiendo Leds etc.</w:t>
                            </w:r>
                          </w:p>
                          <w:p w14:paraId="479AD051" w14:textId="1CE56166" w:rsidR="00720491" w:rsidRDefault="00720491">
                            <w:r>
                              <w:t>Importante configurarlo en formato ASCII y con \n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72A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3.6pt;margin-top:81.6pt;width:254.8pt;height:80.1pt;z-index:25166028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" stroked="f">
                <v:textbox>
                  <w:txbxContent>
                    <w:p w14:paraId="6BE2B091" w14:textId="413E3D84" w:rsidR="00202DE2" w:rsidRDefault="00720491" w:rsidP="00720491">
                      <w:pPr>
                        <w:jc w:val="left"/>
                      </w:pPr>
                      <w:r>
                        <w:t>Probamos varios comandos.</w:t>
                      </w:r>
                    </w:p>
                    <w:p w14:paraId="0BCAB9C9" w14:textId="013ACB6D" w:rsidR="00720491" w:rsidRDefault="00720491" w:rsidP="00720491">
                      <w:pPr>
                        <w:jc w:val="left"/>
                      </w:pPr>
                      <w:r>
                        <w:t>En clase se probó mas exhaustivamente comprobando el estado de un pulsador, encendiendo Leds etc.</w:t>
                      </w:r>
                    </w:p>
                    <w:p w14:paraId="479AD051" w14:textId="1CE56166" w:rsidR="00720491" w:rsidRDefault="00720491">
                      <w:r>
                        <w:t>Importante configurarlo en formato ASCII y con \n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DDB" w:rsidRPr="000C6EA4">
        <w:rPr>
          <w:noProof/>
          <w:lang w:eastAsia="es-ES"/>
        </w:rPr>
        <w:t xml:space="preserve">Primero </w:t>
      </w:r>
      <w:r w:rsidR="005B6ECE" w:rsidRPr="000C6EA4">
        <w:rPr>
          <w:noProof/>
          <w:lang w:eastAsia="es-ES"/>
        </w:rPr>
        <w:t>comprobamos</w:t>
      </w:r>
      <w:r w:rsidR="00190DDB">
        <w:t xml:space="preserve"> genéricamente que el formato </w:t>
      </w:r>
      <w:r w:rsidR="005B6ECE">
        <w:t>coincide.</w:t>
      </w:r>
      <w:r w:rsidR="00CF3474">
        <w:t xml:space="preserve"> Después utilizando ifs comprobamos el comando introducido. En PD volvemos a comprobar el formato de forma específica, leemos los </w:t>
      </w:r>
      <w:r w:rsidR="00C4215C">
        <w:t>parámetros</w:t>
      </w:r>
      <w:r w:rsidR="00CF3474">
        <w:t xml:space="preserve"> y cambiamos el modo del pin.</w:t>
      </w:r>
      <w:r w:rsidR="00F246BA">
        <w:t xml:space="preserve"> En PO de nuevo comprobamos el formato específicamente, leemos </w:t>
      </w:r>
      <w:r w:rsidR="00C4215C">
        <w:t>parámetros</w:t>
      </w:r>
      <w:r w:rsidR="00AD5F33">
        <w:t xml:space="preserve">, leemos el pin y devolvemos el estado en el que se encuentra por la UART. </w:t>
      </w:r>
      <w:r w:rsidR="00C4215C">
        <w:t>Finalmente,</w:t>
      </w:r>
      <w:r w:rsidR="00AD5F33">
        <w:t xml:space="preserve"> en PO tras </w:t>
      </w:r>
      <w:r w:rsidR="00C4215C">
        <w:t>comprobar el formato y leer los parámetros, ponemos el valor indicado en el pin indicado.</w:t>
      </w:r>
      <w:r w:rsidR="00BC1D1C">
        <w:t xml:space="preserve"> En caso de algún error de formato escribimos error en todos los casos.</w:t>
      </w:r>
    </w:p>
    <w:p w14:paraId="37D226E8" w14:textId="6EA17BB9" w:rsidR="00663F3D" w:rsidRDefault="00720491" w:rsidP="00676673">
      <w:r>
        <w:rPr>
          <w:noProof/>
        </w:rPr>
        <w:drawing>
          <wp:anchor distT="0" distB="0" distL="114300" distR="114300" simplePos="0" relativeHeight="251661313" behindDoc="0" locked="0" layoutInCell="1" allowOverlap="1" wp14:anchorId="18345E84" wp14:editId="37768616">
            <wp:simplePos x="0" y="0"/>
            <wp:positionH relativeFrom="column">
              <wp:posOffset>3069921</wp:posOffset>
            </wp:positionH>
            <wp:positionV relativeFrom="paragraph">
              <wp:posOffset>1081405</wp:posOffset>
            </wp:positionV>
            <wp:extent cx="2639833" cy="2082085"/>
            <wp:effectExtent l="0" t="0" r="825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33" cy="208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E34">
        <w:rPr>
          <w:noProof/>
        </w:rPr>
        <w:drawing>
          <wp:inline distT="0" distB="0" distL="0" distR="0" wp14:anchorId="00F8B45C" wp14:editId="50B47552">
            <wp:extent cx="2574000" cy="1208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017" cy="12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9721" w14:textId="30BC9E01" w:rsidR="002D40C9" w:rsidRDefault="00684E34" w:rsidP="00676673">
      <w:r>
        <w:rPr>
          <w:noProof/>
        </w:rPr>
        <w:drawing>
          <wp:inline distT="0" distB="0" distL="0" distR="0" wp14:anchorId="6322B098" wp14:editId="25B1CB99">
            <wp:extent cx="2552369" cy="8284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625"/>
                    <a:stretch/>
                  </pic:blipFill>
                  <pic:spPr bwMode="auto">
                    <a:xfrm>
                      <a:off x="0" y="0"/>
                      <a:ext cx="2622750" cy="85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8468B" w14:textId="7ED71FDA" w:rsidR="00663F3D" w:rsidRPr="00676673" w:rsidRDefault="00663F3D" w:rsidP="00676673">
      <w:r>
        <w:rPr>
          <w:noProof/>
        </w:rPr>
        <w:drawing>
          <wp:inline distT="0" distB="0" distL="0" distR="0" wp14:anchorId="1DEDFAD7" wp14:editId="11AFB332">
            <wp:extent cx="2592125" cy="963356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8287" cy="96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9971" w14:textId="36938706" w:rsidR="005B296B" w:rsidRDefault="001C0973" w:rsidP="00074410">
      <w:pPr>
        <w:pStyle w:val="Heading1"/>
        <w:rPr>
          <w:lang w:eastAsia="es-ES"/>
        </w:rPr>
      </w:pPr>
      <w:bookmarkStart w:id="12" w:name="_Toc69474487"/>
      <w:r>
        <w:rPr>
          <w:lang w:eastAsia="es-ES"/>
        </w:rPr>
        <w:lastRenderedPageBreak/>
        <w:t>C</w:t>
      </w:r>
      <w:r w:rsidR="005B296B">
        <w:rPr>
          <w:lang w:eastAsia="es-ES"/>
        </w:rPr>
        <w:t>onclusión</w:t>
      </w:r>
      <w:bookmarkEnd w:id="12"/>
    </w:p>
    <w:p w14:paraId="1C3F71E8" w14:textId="749E3D12" w:rsidR="005B296B" w:rsidRDefault="005B296B" w:rsidP="005B296B">
      <w:pPr>
        <w:rPr>
          <w:lang w:eastAsia="es-ES"/>
        </w:rPr>
      </w:pPr>
      <w:r>
        <w:rPr>
          <w:lang w:eastAsia="es-ES"/>
        </w:rPr>
        <w:t>En esta práctica hemos aprendido a:</w:t>
      </w:r>
    </w:p>
    <w:p w14:paraId="657AE542" w14:textId="76B5D5BC" w:rsidR="00B11193" w:rsidRDefault="007E5A7A" w:rsidP="00D0612C">
      <w:pPr>
        <w:pStyle w:val="ListParagraph"/>
        <w:numPr>
          <w:ilvl w:val="0"/>
          <w:numId w:val="11"/>
        </w:numPr>
        <w:jc w:val="left"/>
      </w:pPr>
      <w:r>
        <w:t>Configura</w:t>
      </w:r>
      <w:r w:rsidR="00D0612C">
        <w:t xml:space="preserve">r el </w:t>
      </w:r>
      <w:r w:rsidR="00106212">
        <w:t>módulo</w:t>
      </w:r>
      <w:r w:rsidR="00D0612C">
        <w:t xml:space="preserve"> bluetooth</w:t>
      </w:r>
      <w:r w:rsidR="00C27200">
        <w:t xml:space="preserve"> HC-06</w:t>
      </w:r>
    </w:p>
    <w:p w14:paraId="187CC0F6" w14:textId="373CC558" w:rsidR="00BC1D1C" w:rsidRDefault="00BC1D1C" w:rsidP="00D0612C">
      <w:pPr>
        <w:pStyle w:val="ListParagraph"/>
        <w:numPr>
          <w:ilvl w:val="0"/>
          <w:numId w:val="11"/>
        </w:numPr>
        <w:jc w:val="left"/>
      </w:pPr>
      <w:r>
        <w:t xml:space="preserve">Utilizar PuTTY y la aplicación </w:t>
      </w:r>
      <w:r w:rsidRPr="00B2768E">
        <w:t>Bluetooth Terminal HC-05</w:t>
      </w:r>
      <w:r>
        <w:t xml:space="preserve"> </w:t>
      </w:r>
      <w:r w:rsidR="00C27200">
        <w:t xml:space="preserve">para enviar caracteres </w:t>
      </w:r>
      <w:r w:rsidR="00C80FE5">
        <w:t>y así probar el correcto funcionamiento de los módulos diseñados</w:t>
      </w:r>
    </w:p>
    <w:p w14:paraId="3A86F7CC" w14:textId="604CD349" w:rsidR="0022625E" w:rsidRDefault="00C27200" w:rsidP="0022625E">
      <w:pPr>
        <w:pStyle w:val="ListParagraph"/>
        <w:numPr>
          <w:ilvl w:val="0"/>
          <w:numId w:val="11"/>
        </w:numPr>
        <w:jc w:val="left"/>
      </w:pPr>
      <w:r>
        <w:t>Crear un transmisor y recep</w:t>
      </w:r>
      <w:r w:rsidR="0022625E">
        <w:t>tor para la UART en modo polling</w:t>
      </w:r>
    </w:p>
    <w:p w14:paraId="7E528729" w14:textId="7CC60338" w:rsidR="0022625E" w:rsidRDefault="0022625E" w:rsidP="0022625E">
      <w:pPr>
        <w:pStyle w:val="ListParagraph"/>
        <w:numPr>
          <w:ilvl w:val="0"/>
          <w:numId w:val="11"/>
        </w:numPr>
        <w:jc w:val="left"/>
      </w:pPr>
      <w:r>
        <w:t>Diseñar un driver para utilizar un buffer circular con la UART</w:t>
      </w:r>
    </w:p>
    <w:p w14:paraId="53767ED8" w14:textId="6EA7E6FD" w:rsidR="0022625E" w:rsidRPr="006D4163" w:rsidRDefault="00C80FE5" w:rsidP="0022625E">
      <w:pPr>
        <w:pStyle w:val="ListParagraph"/>
        <w:numPr>
          <w:ilvl w:val="0"/>
          <w:numId w:val="11"/>
        </w:numPr>
        <w:jc w:val="left"/>
      </w:pPr>
      <w:r>
        <w:t>Crear un programa para controlar los pines del microprocesador de forma remota</w:t>
      </w:r>
    </w:p>
    <w:sectPr w:rsidR="0022625E" w:rsidRPr="006D4163" w:rsidSect="00E5458D">
      <w:headerReference w:type="default" r:id="rId18"/>
      <w:footerReference w:type="default" r:id="rId19"/>
      <w:headerReference w:type="first" r:id="rId2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82707" w14:textId="77777777" w:rsidR="00B40397" w:rsidRDefault="00B40397" w:rsidP="001D37E5">
      <w:pPr>
        <w:spacing w:after="0" w:line="240" w:lineRule="auto"/>
      </w:pPr>
      <w:r>
        <w:separator/>
      </w:r>
    </w:p>
  </w:endnote>
  <w:endnote w:type="continuationSeparator" w:id="0">
    <w:p w14:paraId="2A4879B7" w14:textId="77777777" w:rsidR="00B40397" w:rsidRDefault="00B40397" w:rsidP="001D37E5">
      <w:pPr>
        <w:spacing w:after="0" w:line="240" w:lineRule="auto"/>
      </w:pPr>
      <w:r>
        <w:continuationSeparator/>
      </w:r>
    </w:p>
  </w:endnote>
  <w:endnote w:type="continuationNotice" w:id="1">
    <w:p w14:paraId="6E4F0AFA" w14:textId="77777777" w:rsidR="00B40397" w:rsidRDefault="00B403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063914"/>
      <w:docPartObj>
        <w:docPartGallery w:val="Page Numbers (Bottom of Page)"/>
        <w:docPartUnique/>
      </w:docPartObj>
    </w:sdtPr>
    <w:sdtEndPr/>
    <w:sdtContent>
      <w:p w14:paraId="4F74356E" w14:textId="77777777" w:rsidR="0035689B" w:rsidRDefault="003568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2ABDB" w14:textId="77777777" w:rsidR="0035689B" w:rsidRDefault="00356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27968" w14:textId="77777777" w:rsidR="00B40397" w:rsidRDefault="00B40397" w:rsidP="001D37E5">
      <w:pPr>
        <w:spacing w:after="0" w:line="240" w:lineRule="auto"/>
      </w:pPr>
      <w:r>
        <w:separator/>
      </w:r>
    </w:p>
  </w:footnote>
  <w:footnote w:type="continuationSeparator" w:id="0">
    <w:p w14:paraId="3FE2FDC7" w14:textId="77777777" w:rsidR="00B40397" w:rsidRDefault="00B40397" w:rsidP="001D37E5">
      <w:pPr>
        <w:spacing w:after="0" w:line="240" w:lineRule="auto"/>
      </w:pPr>
      <w:r>
        <w:continuationSeparator/>
      </w:r>
    </w:p>
  </w:footnote>
  <w:footnote w:type="continuationNotice" w:id="1">
    <w:p w14:paraId="519779F4" w14:textId="77777777" w:rsidR="00B40397" w:rsidRDefault="00B403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2807D" w14:textId="77777777" w:rsidR="0035689B" w:rsidRDefault="0035689B" w:rsidP="00893B9F">
    <w:pPr>
      <w:pStyle w:val="Header"/>
      <w:jc w:val="right"/>
    </w:pPr>
    <w:r>
      <w:rPr>
        <w:noProof/>
      </w:rPr>
      <w:drawing>
        <wp:inline distT="0" distB="0" distL="0" distR="0" wp14:anchorId="11923DAC" wp14:editId="568C830C">
          <wp:extent cx="1371708" cy="518323"/>
          <wp:effectExtent l="0" t="0" r="0" b="0"/>
          <wp:docPr id="2" name="Imagen 2" descr="Comillas IC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08" cy="518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F881B" w14:textId="77777777" w:rsidR="0035689B" w:rsidRDefault="0035689B" w:rsidP="00893B9F">
    <w:pPr>
      <w:pStyle w:val="Header"/>
      <w:jc w:val="right"/>
    </w:pPr>
  </w:p>
  <w:p w14:paraId="7AB55E94" w14:textId="77777777" w:rsidR="0035689B" w:rsidRDefault="00356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5401B"/>
    <w:multiLevelType w:val="hybridMultilevel"/>
    <w:tmpl w:val="00564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6E89"/>
    <w:multiLevelType w:val="hybridMultilevel"/>
    <w:tmpl w:val="5EA8AB2C"/>
    <w:lvl w:ilvl="0" w:tplc="EB20EC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399"/>
    <w:multiLevelType w:val="hybridMultilevel"/>
    <w:tmpl w:val="9F5AB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B7C36"/>
    <w:multiLevelType w:val="hybridMultilevel"/>
    <w:tmpl w:val="F91C3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hybridMultilevel"/>
    <w:tmpl w:val="3EDE4D4A"/>
    <w:lvl w:ilvl="0" w:tplc="7C80B03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AC9098D4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63344534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5EB0EC0A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FCBC5F38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808AC6DA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3860480E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D8607922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8794A75A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3A07239"/>
    <w:multiLevelType w:val="hybridMultilevel"/>
    <w:tmpl w:val="87507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D6B8D"/>
    <w:multiLevelType w:val="hybridMultilevel"/>
    <w:tmpl w:val="9C4466E2"/>
    <w:lvl w:ilvl="0" w:tplc="464AF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E2E5D"/>
    <w:multiLevelType w:val="hybridMultilevel"/>
    <w:tmpl w:val="A2DEB872"/>
    <w:lvl w:ilvl="0" w:tplc="AABA4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5AC0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EA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5E1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C8F3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F63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783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F62A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2C4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E79CB"/>
    <w:multiLevelType w:val="hybridMultilevel"/>
    <w:tmpl w:val="7E82A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868F9"/>
    <w:multiLevelType w:val="hybridMultilevel"/>
    <w:tmpl w:val="D09EC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55B13"/>
    <w:multiLevelType w:val="hybridMultilevel"/>
    <w:tmpl w:val="763C5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DA"/>
    <w:rsid w:val="00016438"/>
    <w:rsid w:val="0002020F"/>
    <w:rsid w:val="000232A8"/>
    <w:rsid w:val="000246E6"/>
    <w:rsid w:val="00027A51"/>
    <w:rsid w:val="0003774E"/>
    <w:rsid w:val="00042F31"/>
    <w:rsid w:val="00055D52"/>
    <w:rsid w:val="00060246"/>
    <w:rsid w:val="000644DD"/>
    <w:rsid w:val="000667E0"/>
    <w:rsid w:val="0006765E"/>
    <w:rsid w:val="00074410"/>
    <w:rsid w:val="00075C7B"/>
    <w:rsid w:val="0008020F"/>
    <w:rsid w:val="00093B5C"/>
    <w:rsid w:val="00097608"/>
    <w:rsid w:val="000A3121"/>
    <w:rsid w:val="000B53CE"/>
    <w:rsid w:val="000C276A"/>
    <w:rsid w:val="000C327E"/>
    <w:rsid w:val="000C6EA4"/>
    <w:rsid w:val="000C7CBC"/>
    <w:rsid w:val="000D700E"/>
    <w:rsid w:val="000E1795"/>
    <w:rsid w:val="000F3CE2"/>
    <w:rsid w:val="001035E2"/>
    <w:rsid w:val="00106212"/>
    <w:rsid w:val="00106EA6"/>
    <w:rsid w:val="00110EB4"/>
    <w:rsid w:val="00131AE2"/>
    <w:rsid w:val="0013563A"/>
    <w:rsid w:val="00140922"/>
    <w:rsid w:val="0014279E"/>
    <w:rsid w:val="00146BCE"/>
    <w:rsid w:val="00156992"/>
    <w:rsid w:val="00160841"/>
    <w:rsid w:val="00165D6E"/>
    <w:rsid w:val="0017262D"/>
    <w:rsid w:val="0017323F"/>
    <w:rsid w:val="00176D1D"/>
    <w:rsid w:val="00190AB2"/>
    <w:rsid w:val="00190DDB"/>
    <w:rsid w:val="001A201C"/>
    <w:rsid w:val="001A53BB"/>
    <w:rsid w:val="001B315B"/>
    <w:rsid w:val="001B3764"/>
    <w:rsid w:val="001B4524"/>
    <w:rsid w:val="001B5E03"/>
    <w:rsid w:val="001C0973"/>
    <w:rsid w:val="001C353F"/>
    <w:rsid w:val="001C4A48"/>
    <w:rsid w:val="001D11F4"/>
    <w:rsid w:val="001D37E5"/>
    <w:rsid w:val="001D4712"/>
    <w:rsid w:val="001D5646"/>
    <w:rsid w:val="001D66A2"/>
    <w:rsid w:val="001D6A8C"/>
    <w:rsid w:val="001E4A09"/>
    <w:rsid w:val="001E4EE8"/>
    <w:rsid w:val="00202DE2"/>
    <w:rsid w:val="00204F64"/>
    <w:rsid w:val="00215C90"/>
    <w:rsid w:val="0022481E"/>
    <w:rsid w:val="0022625E"/>
    <w:rsid w:val="00230470"/>
    <w:rsid w:val="00245717"/>
    <w:rsid w:val="0025069B"/>
    <w:rsid w:val="00253C37"/>
    <w:rsid w:val="002563FB"/>
    <w:rsid w:val="00260195"/>
    <w:rsid w:val="0026087C"/>
    <w:rsid w:val="002620AA"/>
    <w:rsid w:val="00262534"/>
    <w:rsid w:val="00265371"/>
    <w:rsid w:val="00274F49"/>
    <w:rsid w:val="00281F1B"/>
    <w:rsid w:val="002A0A3E"/>
    <w:rsid w:val="002A4EE5"/>
    <w:rsid w:val="002C06BA"/>
    <w:rsid w:val="002C3630"/>
    <w:rsid w:val="002D3A09"/>
    <w:rsid w:val="002D40C9"/>
    <w:rsid w:val="002D429E"/>
    <w:rsid w:val="002E199E"/>
    <w:rsid w:val="002F61E7"/>
    <w:rsid w:val="00301370"/>
    <w:rsid w:val="00301AF6"/>
    <w:rsid w:val="003137FB"/>
    <w:rsid w:val="0032129D"/>
    <w:rsid w:val="00325098"/>
    <w:rsid w:val="00337710"/>
    <w:rsid w:val="00340655"/>
    <w:rsid w:val="00353795"/>
    <w:rsid w:val="0035689B"/>
    <w:rsid w:val="00367E98"/>
    <w:rsid w:val="003700D2"/>
    <w:rsid w:val="0037526A"/>
    <w:rsid w:val="00375C70"/>
    <w:rsid w:val="0038199C"/>
    <w:rsid w:val="0038310C"/>
    <w:rsid w:val="00384593"/>
    <w:rsid w:val="00394559"/>
    <w:rsid w:val="00396F70"/>
    <w:rsid w:val="003A339A"/>
    <w:rsid w:val="003A7EFC"/>
    <w:rsid w:val="003B030E"/>
    <w:rsid w:val="003C40A9"/>
    <w:rsid w:val="003D1A31"/>
    <w:rsid w:val="003D1D64"/>
    <w:rsid w:val="003D2390"/>
    <w:rsid w:val="003D6882"/>
    <w:rsid w:val="003E59B1"/>
    <w:rsid w:val="003F0836"/>
    <w:rsid w:val="003F3C8B"/>
    <w:rsid w:val="00415D17"/>
    <w:rsid w:val="00417B07"/>
    <w:rsid w:val="004205E0"/>
    <w:rsid w:val="00432AFA"/>
    <w:rsid w:val="00437982"/>
    <w:rsid w:val="00453F43"/>
    <w:rsid w:val="00455810"/>
    <w:rsid w:val="00466C12"/>
    <w:rsid w:val="00467B05"/>
    <w:rsid w:val="00473353"/>
    <w:rsid w:val="00484045"/>
    <w:rsid w:val="00493282"/>
    <w:rsid w:val="004A297B"/>
    <w:rsid w:val="004A34B1"/>
    <w:rsid w:val="004B7996"/>
    <w:rsid w:val="004C17D0"/>
    <w:rsid w:val="004C3C33"/>
    <w:rsid w:val="004C6F2A"/>
    <w:rsid w:val="004D3F50"/>
    <w:rsid w:val="004D7C81"/>
    <w:rsid w:val="004E0D64"/>
    <w:rsid w:val="004F3695"/>
    <w:rsid w:val="005040CC"/>
    <w:rsid w:val="00504493"/>
    <w:rsid w:val="00520AEB"/>
    <w:rsid w:val="0052170F"/>
    <w:rsid w:val="00526C3F"/>
    <w:rsid w:val="00532C4E"/>
    <w:rsid w:val="00532F28"/>
    <w:rsid w:val="00536F94"/>
    <w:rsid w:val="005376E7"/>
    <w:rsid w:val="00553203"/>
    <w:rsid w:val="00557134"/>
    <w:rsid w:val="00557590"/>
    <w:rsid w:val="00564EC1"/>
    <w:rsid w:val="00566A3D"/>
    <w:rsid w:val="0057069E"/>
    <w:rsid w:val="005715C7"/>
    <w:rsid w:val="0057497C"/>
    <w:rsid w:val="0057609F"/>
    <w:rsid w:val="00583B99"/>
    <w:rsid w:val="005A0F75"/>
    <w:rsid w:val="005A214D"/>
    <w:rsid w:val="005B0541"/>
    <w:rsid w:val="005B296B"/>
    <w:rsid w:val="005B544A"/>
    <w:rsid w:val="005B6ECE"/>
    <w:rsid w:val="005C435D"/>
    <w:rsid w:val="005D08BE"/>
    <w:rsid w:val="005D2EF0"/>
    <w:rsid w:val="005E72DB"/>
    <w:rsid w:val="00606289"/>
    <w:rsid w:val="00616D2D"/>
    <w:rsid w:val="00630FD3"/>
    <w:rsid w:val="00631C9E"/>
    <w:rsid w:val="00635614"/>
    <w:rsid w:val="00647564"/>
    <w:rsid w:val="006511E3"/>
    <w:rsid w:val="00654124"/>
    <w:rsid w:val="00656F3D"/>
    <w:rsid w:val="0066130A"/>
    <w:rsid w:val="00663F3D"/>
    <w:rsid w:val="00666525"/>
    <w:rsid w:val="00676673"/>
    <w:rsid w:val="00684C26"/>
    <w:rsid w:val="00684E34"/>
    <w:rsid w:val="006A0D77"/>
    <w:rsid w:val="006A1C71"/>
    <w:rsid w:val="006A60A4"/>
    <w:rsid w:val="006A7ED5"/>
    <w:rsid w:val="006B1EE8"/>
    <w:rsid w:val="006B2ABF"/>
    <w:rsid w:val="006D388D"/>
    <w:rsid w:val="006D4163"/>
    <w:rsid w:val="006D5094"/>
    <w:rsid w:val="006D60B7"/>
    <w:rsid w:val="006E0BD5"/>
    <w:rsid w:val="006E1504"/>
    <w:rsid w:val="006E323F"/>
    <w:rsid w:val="006F3C12"/>
    <w:rsid w:val="007032B2"/>
    <w:rsid w:val="0071204A"/>
    <w:rsid w:val="007140DF"/>
    <w:rsid w:val="00720032"/>
    <w:rsid w:val="00720491"/>
    <w:rsid w:val="00722FFA"/>
    <w:rsid w:val="00724946"/>
    <w:rsid w:val="00727677"/>
    <w:rsid w:val="00737783"/>
    <w:rsid w:val="00741008"/>
    <w:rsid w:val="00745591"/>
    <w:rsid w:val="007600C7"/>
    <w:rsid w:val="007604F2"/>
    <w:rsid w:val="0076181B"/>
    <w:rsid w:val="00776883"/>
    <w:rsid w:val="00794622"/>
    <w:rsid w:val="007A5988"/>
    <w:rsid w:val="007B18C3"/>
    <w:rsid w:val="007B1B1D"/>
    <w:rsid w:val="007B399C"/>
    <w:rsid w:val="007B6FAC"/>
    <w:rsid w:val="007C3BCA"/>
    <w:rsid w:val="007C4C94"/>
    <w:rsid w:val="007C60ED"/>
    <w:rsid w:val="007C786D"/>
    <w:rsid w:val="007D715C"/>
    <w:rsid w:val="007E0096"/>
    <w:rsid w:val="007E055E"/>
    <w:rsid w:val="007E1C6A"/>
    <w:rsid w:val="007E5A7A"/>
    <w:rsid w:val="007E7CD2"/>
    <w:rsid w:val="007F290E"/>
    <w:rsid w:val="00800D9D"/>
    <w:rsid w:val="0080766C"/>
    <w:rsid w:val="008119DA"/>
    <w:rsid w:val="00811F0B"/>
    <w:rsid w:val="008172BF"/>
    <w:rsid w:val="00817BEA"/>
    <w:rsid w:val="0082777E"/>
    <w:rsid w:val="00835C9F"/>
    <w:rsid w:val="008369E9"/>
    <w:rsid w:val="00852BC3"/>
    <w:rsid w:val="00860C18"/>
    <w:rsid w:val="00861F61"/>
    <w:rsid w:val="00874842"/>
    <w:rsid w:val="008769ED"/>
    <w:rsid w:val="00882FD0"/>
    <w:rsid w:val="00891E54"/>
    <w:rsid w:val="00893B9F"/>
    <w:rsid w:val="008A360C"/>
    <w:rsid w:val="008B2463"/>
    <w:rsid w:val="008B41FC"/>
    <w:rsid w:val="008B59EF"/>
    <w:rsid w:val="008B7CE3"/>
    <w:rsid w:val="008D30D5"/>
    <w:rsid w:val="008D46CB"/>
    <w:rsid w:val="008E5E78"/>
    <w:rsid w:val="008E71C3"/>
    <w:rsid w:val="008F511D"/>
    <w:rsid w:val="00904969"/>
    <w:rsid w:val="00912DF5"/>
    <w:rsid w:val="00925990"/>
    <w:rsid w:val="009260D8"/>
    <w:rsid w:val="00926843"/>
    <w:rsid w:val="00931711"/>
    <w:rsid w:val="009449B5"/>
    <w:rsid w:val="00944AB3"/>
    <w:rsid w:val="00945DC8"/>
    <w:rsid w:val="00960C04"/>
    <w:rsid w:val="00962033"/>
    <w:rsid w:val="00970833"/>
    <w:rsid w:val="0097435D"/>
    <w:rsid w:val="00995F2A"/>
    <w:rsid w:val="009A16BF"/>
    <w:rsid w:val="009B6988"/>
    <w:rsid w:val="009C4400"/>
    <w:rsid w:val="009D3557"/>
    <w:rsid w:val="009E3C1A"/>
    <w:rsid w:val="009F1782"/>
    <w:rsid w:val="009F32B8"/>
    <w:rsid w:val="00A0074C"/>
    <w:rsid w:val="00A07FAC"/>
    <w:rsid w:val="00A103E6"/>
    <w:rsid w:val="00A134D4"/>
    <w:rsid w:val="00A17871"/>
    <w:rsid w:val="00A262B5"/>
    <w:rsid w:val="00A336F7"/>
    <w:rsid w:val="00A4539A"/>
    <w:rsid w:val="00A46B36"/>
    <w:rsid w:val="00A51C65"/>
    <w:rsid w:val="00A551BC"/>
    <w:rsid w:val="00A61977"/>
    <w:rsid w:val="00A67642"/>
    <w:rsid w:val="00A76F90"/>
    <w:rsid w:val="00A8283A"/>
    <w:rsid w:val="00A834C1"/>
    <w:rsid w:val="00A92C91"/>
    <w:rsid w:val="00A97E1B"/>
    <w:rsid w:val="00AA65F4"/>
    <w:rsid w:val="00AB4BA8"/>
    <w:rsid w:val="00AC55E9"/>
    <w:rsid w:val="00AC67D2"/>
    <w:rsid w:val="00AD1D64"/>
    <w:rsid w:val="00AD1E5C"/>
    <w:rsid w:val="00AD26DC"/>
    <w:rsid w:val="00AD5F33"/>
    <w:rsid w:val="00AE2DC5"/>
    <w:rsid w:val="00AF34E6"/>
    <w:rsid w:val="00AF756D"/>
    <w:rsid w:val="00B01E6C"/>
    <w:rsid w:val="00B100BF"/>
    <w:rsid w:val="00B11193"/>
    <w:rsid w:val="00B21FF4"/>
    <w:rsid w:val="00B22BCC"/>
    <w:rsid w:val="00B26A50"/>
    <w:rsid w:val="00B2768E"/>
    <w:rsid w:val="00B31771"/>
    <w:rsid w:val="00B370D4"/>
    <w:rsid w:val="00B40397"/>
    <w:rsid w:val="00B627A0"/>
    <w:rsid w:val="00B71CAE"/>
    <w:rsid w:val="00B72274"/>
    <w:rsid w:val="00B80AFA"/>
    <w:rsid w:val="00B8463E"/>
    <w:rsid w:val="00B90BC5"/>
    <w:rsid w:val="00B93E4D"/>
    <w:rsid w:val="00BA13B8"/>
    <w:rsid w:val="00BA1824"/>
    <w:rsid w:val="00BA1C6B"/>
    <w:rsid w:val="00BC0C9A"/>
    <w:rsid w:val="00BC13DE"/>
    <w:rsid w:val="00BC1D1C"/>
    <w:rsid w:val="00BC3496"/>
    <w:rsid w:val="00BC48C5"/>
    <w:rsid w:val="00BC6318"/>
    <w:rsid w:val="00BD06AA"/>
    <w:rsid w:val="00BD093D"/>
    <w:rsid w:val="00BD0DC3"/>
    <w:rsid w:val="00BD12ED"/>
    <w:rsid w:val="00BD238C"/>
    <w:rsid w:val="00BD28A7"/>
    <w:rsid w:val="00BD29F9"/>
    <w:rsid w:val="00BD48F2"/>
    <w:rsid w:val="00BE2B43"/>
    <w:rsid w:val="00BF07CA"/>
    <w:rsid w:val="00C01C01"/>
    <w:rsid w:val="00C02FDC"/>
    <w:rsid w:val="00C11344"/>
    <w:rsid w:val="00C27200"/>
    <w:rsid w:val="00C27A48"/>
    <w:rsid w:val="00C337D7"/>
    <w:rsid w:val="00C34E5A"/>
    <w:rsid w:val="00C4215C"/>
    <w:rsid w:val="00C43117"/>
    <w:rsid w:val="00C436AE"/>
    <w:rsid w:val="00C44B99"/>
    <w:rsid w:val="00C46AC4"/>
    <w:rsid w:val="00C50D8A"/>
    <w:rsid w:val="00C520C4"/>
    <w:rsid w:val="00C52330"/>
    <w:rsid w:val="00C523DE"/>
    <w:rsid w:val="00C54358"/>
    <w:rsid w:val="00C568DC"/>
    <w:rsid w:val="00C628D6"/>
    <w:rsid w:val="00C6366A"/>
    <w:rsid w:val="00C64905"/>
    <w:rsid w:val="00C70AAC"/>
    <w:rsid w:val="00C74720"/>
    <w:rsid w:val="00C77C0C"/>
    <w:rsid w:val="00C80FE5"/>
    <w:rsid w:val="00C856CF"/>
    <w:rsid w:val="00CA2AC7"/>
    <w:rsid w:val="00CA330A"/>
    <w:rsid w:val="00CA33D5"/>
    <w:rsid w:val="00CA783B"/>
    <w:rsid w:val="00CC6574"/>
    <w:rsid w:val="00CC78C8"/>
    <w:rsid w:val="00CD3BBA"/>
    <w:rsid w:val="00CD5890"/>
    <w:rsid w:val="00CE0583"/>
    <w:rsid w:val="00CE16C2"/>
    <w:rsid w:val="00CE7A05"/>
    <w:rsid w:val="00CF3474"/>
    <w:rsid w:val="00CF68BE"/>
    <w:rsid w:val="00CF6A8F"/>
    <w:rsid w:val="00D00362"/>
    <w:rsid w:val="00D040F0"/>
    <w:rsid w:val="00D0612C"/>
    <w:rsid w:val="00D13424"/>
    <w:rsid w:val="00D14CEB"/>
    <w:rsid w:val="00D222B7"/>
    <w:rsid w:val="00D46904"/>
    <w:rsid w:val="00D511B0"/>
    <w:rsid w:val="00D56A5B"/>
    <w:rsid w:val="00D7484E"/>
    <w:rsid w:val="00D751DB"/>
    <w:rsid w:val="00D779B7"/>
    <w:rsid w:val="00D82B50"/>
    <w:rsid w:val="00D915F6"/>
    <w:rsid w:val="00D92684"/>
    <w:rsid w:val="00D97C3C"/>
    <w:rsid w:val="00DA0CA4"/>
    <w:rsid w:val="00DB165B"/>
    <w:rsid w:val="00DC09A0"/>
    <w:rsid w:val="00DC3BCF"/>
    <w:rsid w:val="00DE0880"/>
    <w:rsid w:val="00DE45CC"/>
    <w:rsid w:val="00DE7059"/>
    <w:rsid w:val="00E0088F"/>
    <w:rsid w:val="00E0264D"/>
    <w:rsid w:val="00E144A8"/>
    <w:rsid w:val="00E1498F"/>
    <w:rsid w:val="00E15E12"/>
    <w:rsid w:val="00E17198"/>
    <w:rsid w:val="00E23AC3"/>
    <w:rsid w:val="00E30D9E"/>
    <w:rsid w:val="00E410B9"/>
    <w:rsid w:val="00E45BE4"/>
    <w:rsid w:val="00E46E8C"/>
    <w:rsid w:val="00E5458D"/>
    <w:rsid w:val="00E75C5C"/>
    <w:rsid w:val="00E77F06"/>
    <w:rsid w:val="00E8064C"/>
    <w:rsid w:val="00E81EA9"/>
    <w:rsid w:val="00E84B93"/>
    <w:rsid w:val="00E94EB2"/>
    <w:rsid w:val="00E978E9"/>
    <w:rsid w:val="00EA038D"/>
    <w:rsid w:val="00EB5DD5"/>
    <w:rsid w:val="00EC341F"/>
    <w:rsid w:val="00EC3B05"/>
    <w:rsid w:val="00ED07E2"/>
    <w:rsid w:val="00ED1AD1"/>
    <w:rsid w:val="00ED1CA2"/>
    <w:rsid w:val="00EE0D36"/>
    <w:rsid w:val="00EE188D"/>
    <w:rsid w:val="00EE5CFA"/>
    <w:rsid w:val="00EF11D0"/>
    <w:rsid w:val="00EF4CC0"/>
    <w:rsid w:val="00F00AA0"/>
    <w:rsid w:val="00F01E49"/>
    <w:rsid w:val="00F02DEE"/>
    <w:rsid w:val="00F04452"/>
    <w:rsid w:val="00F17CBF"/>
    <w:rsid w:val="00F246BA"/>
    <w:rsid w:val="00F37F38"/>
    <w:rsid w:val="00F43D74"/>
    <w:rsid w:val="00F45C97"/>
    <w:rsid w:val="00F54F40"/>
    <w:rsid w:val="00F5769A"/>
    <w:rsid w:val="00F72F73"/>
    <w:rsid w:val="00F83427"/>
    <w:rsid w:val="00FA25C6"/>
    <w:rsid w:val="00FA31BF"/>
    <w:rsid w:val="00FC1334"/>
    <w:rsid w:val="00FC55CE"/>
    <w:rsid w:val="00FD5D23"/>
    <w:rsid w:val="00FD7967"/>
    <w:rsid w:val="00FE2087"/>
    <w:rsid w:val="00FE3F7A"/>
    <w:rsid w:val="00FE40CD"/>
    <w:rsid w:val="00FE4634"/>
    <w:rsid w:val="00FE67FB"/>
    <w:rsid w:val="00FF04E7"/>
    <w:rsid w:val="00FF3C45"/>
    <w:rsid w:val="00FF65E0"/>
    <w:rsid w:val="568C8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2E205D"/>
  <w15:chartTrackingRefBased/>
  <w15:docId w15:val="{AA2B7CF5-36BD-4CD6-9935-32F2772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E9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A5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A5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A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A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A5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7A5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7A5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27A5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27A5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7A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D4712"/>
  </w:style>
  <w:style w:type="paragraph" w:styleId="Header">
    <w:name w:val="header"/>
    <w:basedOn w:val="Normal"/>
    <w:link w:val="HeaderChar"/>
    <w:uiPriority w:val="99"/>
    <w:unhideWhenUsed/>
    <w:rsid w:val="001D3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E5"/>
  </w:style>
  <w:style w:type="paragraph" w:styleId="Footer">
    <w:name w:val="footer"/>
    <w:basedOn w:val="Normal"/>
    <w:link w:val="FooterChar"/>
    <w:uiPriority w:val="99"/>
    <w:unhideWhenUsed/>
    <w:rsid w:val="001D3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E5"/>
  </w:style>
  <w:style w:type="character" w:styleId="PlaceholderText">
    <w:name w:val="Placeholder Text"/>
    <w:basedOn w:val="DefaultParagraphFont"/>
    <w:uiPriority w:val="99"/>
    <w:semiHidden/>
    <w:rsid w:val="001D37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7A5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7A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7A5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27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7A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27A5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027A5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027A5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027A5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link w:val="CaptionChar"/>
    <w:unhideWhenUsed/>
    <w:qFormat/>
    <w:rsid w:val="00027A5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27A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027A5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qFormat/>
    <w:rsid w:val="00027A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27A5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7A51"/>
    <w:rPr>
      <w:b/>
      <w:bCs/>
    </w:rPr>
  </w:style>
  <w:style w:type="character" w:styleId="Emphasis">
    <w:name w:val="Emphasis"/>
    <w:basedOn w:val="DefaultParagraphFont"/>
    <w:uiPriority w:val="20"/>
    <w:qFormat/>
    <w:rsid w:val="00027A5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27A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7A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5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7A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7A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7A5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7A5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7A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27A5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9DA"/>
    <w:pPr>
      <w:shd w:val="clear" w:color="auto" w:fill="F9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2"/>
      <w:szCs w:val="22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9DA"/>
    <w:rPr>
      <w:rFonts w:ascii="Consolas" w:eastAsia="Times New Roman" w:hAnsi="Consolas" w:cs="Courier New"/>
      <w:sz w:val="22"/>
      <w:szCs w:val="22"/>
      <w:shd w:val="clear" w:color="auto" w:fill="F9FAFA"/>
      <w:lang w:eastAsia="es-ES"/>
    </w:rPr>
  </w:style>
  <w:style w:type="character" w:customStyle="1" w:styleId="c11">
    <w:name w:val="c11"/>
    <w:basedOn w:val="DefaultParagraphFont"/>
    <w:rsid w:val="008119DA"/>
    <w:rPr>
      <w:i/>
      <w:iCs/>
      <w:color w:val="6699CC"/>
    </w:rPr>
  </w:style>
  <w:style w:type="character" w:customStyle="1" w:styleId="c31">
    <w:name w:val="c31"/>
    <w:basedOn w:val="DefaultParagraphFont"/>
    <w:rsid w:val="008119DA"/>
    <w:rPr>
      <w:color w:val="333333"/>
    </w:rPr>
  </w:style>
  <w:style w:type="character" w:customStyle="1" w:styleId="c91">
    <w:name w:val="c91"/>
    <w:basedOn w:val="DefaultParagraphFont"/>
    <w:rsid w:val="008119DA"/>
    <w:rPr>
      <w:color w:val="999999"/>
    </w:rPr>
  </w:style>
  <w:style w:type="character" w:customStyle="1" w:styleId="c41">
    <w:name w:val="c41"/>
    <w:basedOn w:val="DefaultParagraphFont"/>
    <w:rsid w:val="008119DA"/>
    <w:rPr>
      <w:color w:val="F97B58"/>
    </w:rPr>
  </w:style>
  <w:style w:type="character" w:customStyle="1" w:styleId="c21">
    <w:name w:val="c21"/>
    <w:basedOn w:val="DefaultParagraphFont"/>
    <w:rsid w:val="008119DA"/>
    <w:rPr>
      <w:color w:val="F9AE58"/>
    </w:rPr>
  </w:style>
  <w:style w:type="character" w:customStyle="1" w:styleId="c51">
    <w:name w:val="c51"/>
    <w:basedOn w:val="DefaultParagraphFont"/>
    <w:rsid w:val="008119DA"/>
    <w:rPr>
      <w:color w:val="5FB4B4"/>
    </w:rPr>
  </w:style>
  <w:style w:type="character" w:customStyle="1" w:styleId="c61">
    <w:name w:val="c61"/>
    <w:basedOn w:val="DefaultParagraphFont"/>
    <w:rsid w:val="008119DA"/>
    <w:rPr>
      <w:color w:val="99C794"/>
    </w:rPr>
  </w:style>
  <w:style w:type="character" w:customStyle="1" w:styleId="c71">
    <w:name w:val="c71"/>
    <w:basedOn w:val="DefaultParagraphFont"/>
    <w:rsid w:val="008119DA"/>
    <w:rPr>
      <w:color w:val="AC7A68"/>
    </w:rPr>
  </w:style>
  <w:style w:type="character" w:customStyle="1" w:styleId="c01">
    <w:name w:val="c01"/>
    <w:basedOn w:val="DefaultParagraphFont"/>
    <w:rsid w:val="008119DA"/>
    <w:rPr>
      <w:i/>
      <w:iCs/>
      <w:color w:val="EC5F66"/>
    </w:rPr>
  </w:style>
  <w:style w:type="character" w:customStyle="1" w:styleId="c81">
    <w:name w:val="c81"/>
    <w:basedOn w:val="DefaultParagraphFont"/>
    <w:rsid w:val="008119DA"/>
    <w:rPr>
      <w:color w:val="C695C6"/>
    </w:rPr>
  </w:style>
  <w:style w:type="paragraph" w:styleId="ListParagraph">
    <w:name w:val="List Paragraph"/>
    <w:basedOn w:val="Normal"/>
    <w:uiPriority w:val="34"/>
    <w:qFormat/>
    <w:rsid w:val="002C363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571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13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5713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1C6A"/>
    <w:pPr>
      <w:spacing w:after="100"/>
      <w:ind w:left="420"/>
    </w:pPr>
  </w:style>
  <w:style w:type="numbering" w:customStyle="1" w:styleId="Sinlista1">
    <w:name w:val="Sin lista1"/>
    <w:next w:val="NoList"/>
    <w:uiPriority w:val="99"/>
    <w:semiHidden/>
    <w:unhideWhenUsed/>
    <w:rsid w:val="006D5094"/>
  </w:style>
  <w:style w:type="paragraph" w:customStyle="1" w:styleId="Textoindependiente1">
    <w:name w:val="Texto independiente1"/>
    <w:basedOn w:val="Normal"/>
    <w:next w:val="BodyText"/>
    <w:link w:val="TextoindependienteCar"/>
    <w:qFormat/>
    <w:rsid w:val="006D5094"/>
    <w:pPr>
      <w:spacing w:before="180" w:after="180" w:line="240" w:lineRule="auto"/>
    </w:pPr>
  </w:style>
  <w:style w:type="character" w:customStyle="1" w:styleId="TextoindependienteCar">
    <w:name w:val="Texto independiente Car"/>
    <w:basedOn w:val="DefaultParagraphFont"/>
    <w:link w:val="Textoindependiente1"/>
    <w:rsid w:val="006D5094"/>
  </w:style>
  <w:style w:type="paragraph" w:customStyle="1" w:styleId="FirstParagraph">
    <w:name w:val="First Paragraph"/>
    <w:basedOn w:val="BodyText"/>
    <w:next w:val="BodyText"/>
    <w:qFormat/>
    <w:rsid w:val="006D5094"/>
    <w:pPr>
      <w:spacing w:before="180" w:after="180" w:line="240" w:lineRule="auto"/>
    </w:pPr>
    <w:rPr>
      <w:rFonts w:eastAsia="Cambria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6D5094"/>
    <w:pPr>
      <w:spacing w:before="36" w:after="36" w:line="240" w:lineRule="auto"/>
    </w:pPr>
    <w:rPr>
      <w:rFonts w:eastAsia="Cambria"/>
      <w:sz w:val="24"/>
      <w:szCs w:val="24"/>
      <w:lang w:val="en-US"/>
    </w:rPr>
  </w:style>
  <w:style w:type="paragraph" w:customStyle="1" w:styleId="Author">
    <w:name w:val="Author"/>
    <w:next w:val="BodyText"/>
    <w:qFormat/>
    <w:rsid w:val="006D5094"/>
    <w:pPr>
      <w:keepNext/>
      <w:keepLines/>
      <w:spacing w:after="200" w:line="240" w:lineRule="auto"/>
      <w:jc w:val="center"/>
    </w:pPr>
    <w:rPr>
      <w:rFonts w:eastAsia="Cambria"/>
      <w:sz w:val="24"/>
      <w:szCs w:val="24"/>
      <w:lang w:val="en-US"/>
    </w:rPr>
  </w:style>
  <w:style w:type="paragraph" w:customStyle="1" w:styleId="Fecha1">
    <w:name w:val="Fecha1"/>
    <w:next w:val="BodyText"/>
    <w:qFormat/>
    <w:rsid w:val="006D5094"/>
    <w:pPr>
      <w:keepNext/>
      <w:keepLines/>
      <w:spacing w:after="200" w:line="240" w:lineRule="auto"/>
      <w:jc w:val="center"/>
    </w:pPr>
    <w:rPr>
      <w:rFonts w:eastAsia="Cambria"/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6D5094"/>
  </w:style>
  <w:style w:type="paragraph" w:customStyle="1" w:styleId="Abstract">
    <w:name w:val="Abstract"/>
    <w:basedOn w:val="Normal"/>
    <w:next w:val="BodyText"/>
    <w:qFormat/>
    <w:rsid w:val="006D5094"/>
    <w:pPr>
      <w:keepNext/>
      <w:keepLines/>
      <w:spacing w:before="300" w:after="300" w:line="240" w:lineRule="auto"/>
    </w:pPr>
    <w:rPr>
      <w:rFonts w:eastAsia="Cambria"/>
      <w:sz w:val="20"/>
      <w:szCs w:val="20"/>
      <w:lang w:val="en-US"/>
    </w:rPr>
  </w:style>
  <w:style w:type="paragraph" w:customStyle="1" w:styleId="Bibliografa1">
    <w:name w:val="Bibliografía1"/>
    <w:basedOn w:val="Normal"/>
    <w:next w:val="Bibliography"/>
    <w:qFormat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Textodebloque1">
    <w:name w:val="Texto de bloque1"/>
    <w:basedOn w:val="BodyText"/>
    <w:next w:val="BodyText"/>
    <w:uiPriority w:val="9"/>
    <w:unhideWhenUsed/>
    <w:qFormat/>
    <w:rsid w:val="006D5094"/>
    <w:pPr>
      <w:spacing w:before="100" w:after="100" w:line="240" w:lineRule="auto"/>
    </w:pPr>
    <w:rPr>
      <w:rFonts w:ascii="Calibri" w:eastAsia="SimSun" w:hAnsi="Calibri" w:cs="Times New Roman"/>
      <w:bCs/>
      <w:sz w:val="20"/>
      <w:szCs w:val="20"/>
      <w:lang w:val="en-US"/>
    </w:rPr>
  </w:style>
  <w:style w:type="paragraph" w:customStyle="1" w:styleId="Textonotapie1">
    <w:name w:val="Texto nota pie1"/>
    <w:basedOn w:val="Normal"/>
    <w:next w:val="FootnoteText"/>
    <w:link w:val="TextonotapieCar"/>
    <w:uiPriority w:val="9"/>
    <w:unhideWhenUsed/>
    <w:qFormat/>
    <w:rsid w:val="006D5094"/>
    <w:pPr>
      <w:spacing w:after="200" w:line="240" w:lineRule="auto"/>
    </w:pPr>
  </w:style>
  <w:style w:type="character" w:customStyle="1" w:styleId="TextonotapieCar">
    <w:name w:val="Texto nota pie Car"/>
    <w:basedOn w:val="DefaultParagraphFont"/>
    <w:link w:val="Textonotapie1"/>
    <w:uiPriority w:val="9"/>
    <w:rsid w:val="006D5094"/>
  </w:style>
  <w:style w:type="table" w:customStyle="1" w:styleId="Table">
    <w:name w:val="Table"/>
    <w:semiHidden/>
    <w:unhideWhenUsed/>
    <w:qFormat/>
    <w:rsid w:val="006D5094"/>
    <w:pPr>
      <w:spacing w:after="200" w:line="240" w:lineRule="auto"/>
    </w:pPr>
    <w:rPr>
      <w:rFonts w:eastAsia="Cambria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D5094"/>
    <w:pPr>
      <w:keepNext/>
      <w:keepLines/>
      <w:spacing w:after="0" w:line="240" w:lineRule="auto"/>
    </w:pPr>
    <w:rPr>
      <w:rFonts w:eastAsia="Cambria"/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TableCaption">
    <w:name w:val="Table Caption"/>
    <w:basedOn w:val="Caption"/>
    <w:rsid w:val="006D5094"/>
  </w:style>
  <w:style w:type="paragraph" w:customStyle="1" w:styleId="ImageCaption">
    <w:name w:val="Image Caption"/>
    <w:basedOn w:val="Caption"/>
    <w:rsid w:val="006D5094"/>
  </w:style>
  <w:style w:type="paragraph" w:customStyle="1" w:styleId="Figure">
    <w:name w:val="Figure"/>
    <w:basedOn w:val="Normal"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6D5094"/>
    <w:pPr>
      <w:keepNext/>
    </w:pPr>
  </w:style>
  <w:style w:type="character" w:customStyle="1" w:styleId="CaptionChar">
    <w:name w:val="Caption Char"/>
    <w:basedOn w:val="DefaultParagraphFont"/>
    <w:link w:val="Caption"/>
    <w:rsid w:val="006D5094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styleId="FootnoteReference">
    <w:name w:val="footnote reference"/>
    <w:basedOn w:val="CaptionChar"/>
    <w:rsid w:val="006D5094"/>
    <w:rPr>
      <w:b/>
      <w:bCs/>
      <w:color w:val="404040" w:themeColor="text1" w:themeTint="BF"/>
      <w:sz w:val="20"/>
      <w:szCs w:val="20"/>
      <w:vertAlign w:val="superscript"/>
    </w:rPr>
  </w:style>
  <w:style w:type="paragraph" w:customStyle="1" w:styleId="SourceCode">
    <w:name w:val="Source Code"/>
    <w:basedOn w:val="Normal"/>
    <w:link w:val="VerbatimChar"/>
    <w:rsid w:val="006D5094"/>
    <w:pPr>
      <w:shd w:val="clear" w:color="auto" w:fill="F8F8F8"/>
      <w:wordWrap w:val="0"/>
      <w:spacing w:after="200" w:line="240" w:lineRule="auto"/>
    </w:pPr>
    <w:rPr>
      <w:rFonts w:ascii="Consolas" w:hAnsi="Consolas"/>
      <w:b/>
      <w:bCs/>
      <w:color w:val="404040" w:themeColor="text1" w:themeTint="BF"/>
      <w:sz w:val="22"/>
      <w:szCs w:val="20"/>
    </w:rPr>
  </w:style>
  <w:style w:type="character" w:customStyle="1" w:styleId="KeywordTok">
    <w:name w:val="KeywordTok"/>
    <w:basedOn w:val="VerbatimChar"/>
    <w:rsid w:val="006D5094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sid w:val="006D5094"/>
    <w:rPr>
      <w:rFonts w:ascii="Consolas" w:hAnsi="Consolas"/>
      <w:b/>
      <w:bCs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sid w:val="006D5094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sid w:val="006D5094"/>
    <w:rPr>
      <w:rFonts w:ascii="Consolas" w:hAnsi="Consolas"/>
      <w:b/>
      <w:bCs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sid w:val="006D5094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sid w:val="006D5094"/>
    <w:rPr>
      <w:rFonts w:ascii="Consolas" w:hAnsi="Consolas"/>
      <w:b w:val="0"/>
      <w:bCs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sid w:val="006D5094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sid w:val="006D5094"/>
    <w:rPr>
      <w:rFonts w:ascii="Consolas" w:hAnsi="Consolas"/>
      <w:b/>
      <w:bCs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sid w:val="006D5094"/>
    <w:rPr>
      <w:rFonts w:ascii="Consolas" w:hAnsi="Consolas"/>
      <w:b/>
      <w:bCs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sid w:val="006D5094"/>
    <w:rPr>
      <w:rFonts w:ascii="Consolas" w:hAnsi="Consolas"/>
      <w:b w:val="0"/>
      <w:bCs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6D5094"/>
  </w:style>
  <w:style w:type="character" w:customStyle="1" w:styleId="BodyTextChar">
    <w:name w:val="Body Text Char"/>
    <w:basedOn w:val="DefaultParagraphFont"/>
    <w:link w:val="BodyText"/>
    <w:uiPriority w:val="99"/>
    <w:semiHidden/>
    <w:rsid w:val="006D5094"/>
  </w:style>
  <w:style w:type="paragraph" w:styleId="Date">
    <w:name w:val="Date"/>
    <w:basedOn w:val="Normal"/>
    <w:next w:val="Normal"/>
    <w:link w:val="DateChar"/>
    <w:semiHidden/>
    <w:unhideWhenUsed/>
    <w:rsid w:val="006D5094"/>
  </w:style>
  <w:style w:type="character" w:customStyle="1" w:styleId="FechaCar1">
    <w:name w:val="Fecha Car1"/>
    <w:basedOn w:val="DefaultParagraphFont"/>
    <w:uiPriority w:val="99"/>
    <w:semiHidden/>
    <w:rsid w:val="006D5094"/>
  </w:style>
  <w:style w:type="paragraph" w:styleId="Bibliography">
    <w:name w:val="Bibliography"/>
    <w:basedOn w:val="Normal"/>
    <w:next w:val="Normal"/>
    <w:uiPriority w:val="37"/>
    <w:semiHidden/>
    <w:unhideWhenUsed/>
    <w:rsid w:val="006D5094"/>
  </w:style>
  <w:style w:type="paragraph" w:styleId="FootnoteText">
    <w:name w:val="footnote text"/>
    <w:basedOn w:val="Normal"/>
    <w:link w:val="FootnoteTextChar"/>
    <w:uiPriority w:val="99"/>
    <w:semiHidden/>
    <w:unhideWhenUsed/>
    <w:rsid w:val="006D5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094"/>
    <w:rPr>
      <w:sz w:val="20"/>
      <w:szCs w:val="20"/>
    </w:rPr>
  </w:style>
  <w:style w:type="paragraph" w:customStyle="1" w:styleId="norm">
    <w:name w:val="norm"/>
    <w:basedOn w:val="Normal"/>
    <w:link w:val="normCar"/>
    <w:rsid w:val="006D5094"/>
    <w:pPr>
      <w:pBdr>
        <w:top w:val="single" w:sz="4" w:space="1" w:color="4472C4" w:themeColor="accent1"/>
        <w:bottom w:val="single" w:sz="4" w:space="1" w:color="4472C4" w:themeColor="accent1"/>
      </w:pBdr>
      <w:wordWrap w:val="0"/>
      <w:spacing w:after="200" w:line="240" w:lineRule="auto"/>
    </w:pPr>
    <w:rPr>
      <w:rFonts w:eastAsia="Cambria" w:cstheme="minorHAnsi"/>
      <w:sz w:val="22"/>
      <w:szCs w:val="24"/>
      <w:lang w:val="en-US"/>
    </w:rPr>
  </w:style>
  <w:style w:type="paragraph" w:customStyle="1" w:styleId="Borde">
    <w:name w:val="Borde"/>
    <w:basedOn w:val="norm"/>
    <w:link w:val="BordeCar"/>
    <w:rsid w:val="006D5094"/>
    <w:pPr>
      <w:spacing w:after="120"/>
    </w:pPr>
  </w:style>
  <w:style w:type="character" w:customStyle="1" w:styleId="normCar">
    <w:name w:val="norm Car"/>
    <w:basedOn w:val="DefaultParagraphFont"/>
    <w:link w:val="norm"/>
    <w:rsid w:val="006D5094"/>
    <w:rPr>
      <w:rFonts w:eastAsia="Cambria" w:cstheme="minorHAnsi"/>
      <w:sz w:val="22"/>
      <w:szCs w:val="24"/>
      <w:lang w:val="en-US"/>
    </w:rPr>
  </w:style>
  <w:style w:type="character" w:customStyle="1" w:styleId="BordeCar">
    <w:name w:val="Borde Car"/>
    <w:basedOn w:val="normCar"/>
    <w:link w:val="Borde"/>
    <w:rsid w:val="006D5094"/>
    <w:rPr>
      <w:rFonts w:eastAsia="Cambria" w:cstheme="minorHAnsi"/>
      <w:sz w:val="22"/>
      <w:szCs w:val="24"/>
      <w:lang w:val="en-US"/>
    </w:rPr>
  </w:style>
  <w:style w:type="paragraph" w:customStyle="1" w:styleId="borde0">
    <w:name w:val="borde"/>
    <w:basedOn w:val="Normal"/>
    <w:link w:val="bordeCar0"/>
    <w:qFormat/>
    <w:rsid w:val="00C54358"/>
    <w:pPr>
      <w:pBdr>
        <w:top w:val="single" w:sz="4" w:space="1" w:color="4472C4" w:themeColor="accent1"/>
        <w:bottom w:val="single" w:sz="4" w:space="1" w:color="4472C4" w:themeColor="accent1"/>
      </w:pBdr>
    </w:pPr>
  </w:style>
  <w:style w:type="character" w:customStyle="1" w:styleId="bordeCar0">
    <w:name w:val="borde Car"/>
    <w:basedOn w:val="DefaultParagraphFont"/>
    <w:link w:val="borde0"/>
    <w:rsid w:val="00C54358"/>
  </w:style>
  <w:style w:type="character" w:customStyle="1" w:styleId="sc11">
    <w:name w:val="sc11"/>
    <w:basedOn w:val="DefaultParagraphFont"/>
    <w:rsid w:val="00110E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10E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10EB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110EB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110E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110E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110E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10EB4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08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1">
    <w:name w:val="sc1"/>
    <w:basedOn w:val="DefaultParagraphFont"/>
    <w:rsid w:val="008A360C"/>
  </w:style>
  <w:style w:type="character" w:customStyle="1" w:styleId="sc9">
    <w:name w:val="sc9"/>
    <w:basedOn w:val="DefaultParagraphFont"/>
    <w:rsid w:val="008A360C"/>
  </w:style>
  <w:style w:type="character" w:customStyle="1" w:styleId="sc16">
    <w:name w:val="sc16"/>
    <w:basedOn w:val="DefaultParagraphFont"/>
    <w:rsid w:val="008A360C"/>
  </w:style>
  <w:style w:type="character" w:customStyle="1" w:styleId="sc10">
    <w:name w:val="sc10"/>
    <w:basedOn w:val="DefaultParagraphFont"/>
    <w:rsid w:val="008A360C"/>
  </w:style>
  <w:style w:type="character" w:customStyle="1" w:styleId="sc2">
    <w:name w:val="sc2"/>
    <w:basedOn w:val="DefaultParagraphFont"/>
    <w:rsid w:val="008A360C"/>
  </w:style>
  <w:style w:type="character" w:customStyle="1" w:styleId="sc4">
    <w:name w:val="sc4"/>
    <w:basedOn w:val="DefaultParagraphFont"/>
    <w:rsid w:val="008A360C"/>
  </w:style>
  <w:style w:type="character" w:customStyle="1" w:styleId="sc6">
    <w:name w:val="sc6"/>
    <w:basedOn w:val="DefaultParagraphFont"/>
    <w:rsid w:val="008A360C"/>
  </w:style>
  <w:style w:type="character" w:customStyle="1" w:styleId="sc5">
    <w:name w:val="sc5"/>
    <w:basedOn w:val="DefaultParagraphFont"/>
    <w:rsid w:val="008A360C"/>
  </w:style>
  <w:style w:type="character" w:customStyle="1" w:styleId="sc7">
    <w:name w:val="sc7"/>
    <w:basedOn w:val="DefaultParagraphFont"/>
    <w:rsid w:val="008A360C"/>
  </w:style>
  <w:style w:type="character" w:customStyle="1" w:styleId="sc71">
    <w:name w:val="sc71"/>
    <w:basedOn w:val="DefaultParagraphFont"/>
    <w:rsid w:val="002A0A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DB165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31">
    <w:name w:val="sc231"/>
    <w:basedOn w:val="DefaultParagraphFont"/>
    <w:rsid w:val="00676673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Normal"/>
    <w:rsid w:val="00C523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c15">
    <w:name w:val="sc15"/>
    <w:basedOn w:val="Normal"/>
    <w:rsid w:val="00C523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8080"/>
      <w:sz w:val="24"/>
      <w:szCs w:val="24"/>
      <w:lang w:eastAsia="es-ES"/>
    </w:rPr>
  </w:style>
  <w:style w:type="character" w:customStyle="1" w:styleId="sc151">
    <w:name w:val="sc151"/>
    <w:basedOn w:val="DefaultParagraphFont"/>
    <w:rsid w:val="00C523DE"/>
    <w:rPr>
      <w:rFonts w:ascii="Courier New" w:hAnsi="Courier New" w:cs="Courier New" w:hint="default"/>
      <w:color w:val="008080"/>
      <w:sz w:val="20"/>
      <w:szCs w:val="20"/>
    </w:rPr>
  </w:style>
  <w:style w:type="table" w:styleId="TableGrid">
    <w:name w:val="Table Grid"/>
    <w:basedOn w:val="TableNormal"/>
    <w:uiPriority w:val="39"/>
    <w:rsid w:val="000F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3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1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9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363611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0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95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54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4508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tr.DESKTOP-9IJ5894\OneDrive%20-%20Universidad%20Pontificia%20Comillas\Documentos\Plantillas%20personalizadas%20de%20Office\Comillas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591622855B4B0097F78EC2B8BF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99929-5329-4CA8-9ADD-03C6EC5670F2}"/>
      </w:docPartPr>
      <w:docPartBody>
        <w:p w:rsidR="00E63290" w:rsidRDefault="00960C04">
          <w:pPr>
            <w:pStyle w:val="C3591622855B4B0097F78EC2B8BF97D6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AB55A338B37F47B0A7015431F1EFC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14D6D-61F9-47E4-AAC8-235CA0A54C3C}"/>
      </w:docPartPr>
      <w:docPartBody>
        <w:p w:rsidR="00E63290" w:rsidRDefault="00960C04">
          <w:pPr>
            <w:pStyle w:val="AB55A338B37F47B0A7015431F1EFCA7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E4BB0815E7E42CF872FB811172A6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DAC2-9B69-4CDA-A507-79F7AA1805D3}"/>
      </w:docPartPr>
      <w:docPartBody>
        <w:p w:rsidR="00E63290" w:rsidRDefault="00960C04">
          <w:pPr>
            <w:pStyle w:val="9E4BB0815E7E42CF872FB811172A6D2B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974D305ACF104AAD821FA8768760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E99E6-3833-4B9F-8DDC-992AAA39B5C9}"/>
      </w:docPartPr>
      <w:docPartBody>
        <w:p w:rsidR="00E63290" w:rsidRDefault="00960C04">
          <w:pPr>
            <w:pStyle w:val="974D305ACF104AAD821FA8768760FF75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86100876997B46F6AC73558C247C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C7881-1575-408B-BA3C-4DD9160ECDDC}"/>
      </w:docPartPr>
      <w:docPartBody>
        <w:p w:rsidR="00E63290" w:rsidRDefault="00960C04">
          <w:pPr>
            <w:pStyle w:val="86100876997B46F6AC73558C247C5D11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28"/>
    <w:rsid w:val="00015121"/>
    <w:rsid w:val="000943E1"/>
    <w:rsid w:val="000D16E2"/>
    <w:rsid w:val="000D7C9A"/>
    <w:rsid w:val="00242533"/>
    <w:rsid w:val="002728E8"/>
    <w:rsid w:val="00454F50"/>
    <w:rsid w:val="006653AE"/>
    <w:rsid w:val="006C1500"/>
    <w:rsid w:val="007E1028"/>
    <w:rsid w:val="008B2557"/>
    <w:rsid w:val="00940276"/>
    <w:rsid w:val="00960C04"/>
    <w:rsid w:val="00971172"/>
    <w:rsid w:val="00A93392"/>
    <w:rsid w:val="00AC6F00"/>
    <w:rsid w:val="00B37490"/>
    <w:rsid w:val="00C45F33"/>
    <w:rsid w:val="00D603C3"/>
    <w:rsid w:val="00E63290"/>
    <w:rsid w:val="00ED3EE9"/>
    <w:rsid w:val="00F2332A"/>
    <w:rsid w:val="00F962EE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91622855B4B0097F78EC2B8BF97D6">
    <w:name w:val="C3591622855B4B0097F78EC2B8BF97D6"/>
  </w:style>
  <w:style w:type="paragraph" w:customStyle="1" w:styleId="AB55A338B37F47B0A7015431F1EFCA7B">
    <w:name w:val="AB55A338B37F47B0A7015431F1EFCA7B"/>
  </w:style>
  <w:style w:type="paragraph" w:customStyle="1" w:styleId="9E4BB0815E7E42CF872FB811172A6D2B">
    <w:name w:val="9E4BB0815E7E42CF872FB811172A6D2B"/>
  </w:style>
  <w:style w:type="paragraph" w:customStyle="1" w:styleId="974D305ACF104AAD821FA8768760FF75">
    <w:name w:val="974D305ACF104AAD821FA8768760FF75"/>
  </w:style>
  <w:style w:type="paragraph" w:customStyle="1" w:styleId="86100876997B46F6AC73558C247C5D11">
    <w:name w:val="86100876997B46F6AC73558C247C5D11"/>
  </w:style>
  <w:style w:type="character" w:styleId="PlaceholderText">
    <w:name w:val="Placeholder Text"/>
    <w:basedOn w:val="DefaultParagraphFont"/>
    <w:uiPriority w:val="99"/>
    <w:semiHidden/>
    <w:rsid w:val="00FD6D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DD3158-5226-45E4-A4CE-AA090DC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Comillas2.dotx</Template>
  <TotalTime>1030</TotalTime>
  <Pages>21</Pages>
  <Words>3866</Words>
  <Characters>22042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4: Programación en ensamblador</vt:lpstr>
    </vt:vector>
  </TitlesOfParts>
  <Company>Microprocesadores</Company>
  <LinksUpToDate>false</LinksUpToDate>
  <CharactersWithSpaces>25857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6&amp;7:  Comunicaciones serie</dc:title>
  <dc:subject>Francisco Martín Martínez</dc:subject>
  <dc:creator>Jorge Calvar, Fernando Santana</dc:creator>
  <cp:keywords/>
  <dc:description/>
  <cp:lastModifiedBy>Jorge Calvar Seco</cp:lastModifiedBy>
  <cp:revision>396</cp:revision>
  <cp:lastPrinted>2021-04-16T16:12:00Z</cp:lastPrinted>
  <dcterms:created xsi:type="dcterms:W3CDTF">2020-11-07T02:55:00Z</dcterms:created>
  <dcterms:modified xsi:type="dcterms:W3CDTF">2021-04-16T16:13:00Z</dcterms:modified>
</cp:coreProperties>
</file>